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F3D7" w14:textId="77777777" w:rsidR="00050A30" w:rsidRPr="008A72D0" w:rsidRDefault="00050A30">
      <w:pPr>
        <w:ind w:left="3"/>
        <w:jc w:val="right"/>
        <w:rPr>
          <w:rFonts w:ascii="Calibri" w:hAnsi="Calibri" w:cs="David" w:hint="cs"/>
          <w:sz w:val="26"/>
          <w:szCs w:val="26"/>
          <w:rtl/>
        </w:rPr>
      </w:pPr>
    </w:p>
    <w:p w14:paraId="2D8CF3D8" w14:textId="7626363A" w:rsidR="00392ADE" w:rsidRPr="00F119E5" w:rsidRDefault="00392ADE">
      <w:pPr>
        <w:ind w:left="3"/>
        <w:jc w:val="right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תאריך: ____</w:t>
      </w:r>
      <w:r w:rsidR="0048362F">
        <w:rPr>
          <w:rFonts w:ascii="David" w:hAnsi="David" w:cs="David"/>
          <w:sz w:val="26"/>
          <w:szCs w:val="26"/>
        </w:rPr>
        <w:t>04.11.2022</w:t>
      </w:r>
      <w:r w:rsidRPr="00F119E5">
        <w:rPr>
          <w:rFonts w:ascii="David" w:hAnsi="David" w:cs="David"/>
          <w:sz w:val="26"/>
          <w:szCs w:val="26"/>
          <w:rtl/>
        </w:rPr>
        <w:t>_______</w:t>
      </w:r>
    </w:p>
    <w:p w14:paraId="2D8CF3D9" w14:textId="77777777" w:rsidR="00050A30" w:rsidRPr="00F119E5" w:rsidRDefault="00050A30" w:rsidP="00050A30">
      <w:pPr>
        <w:pStyle w:val="3"/>
        <w:ind w:left="3"/>
        <w:rPr>
          <w:rFonts w:ascii="David" w:hAnsi="David"/>
          <w:sz w:val="26"/>
          <w:szCs w:val="26"/>
          <w:u w:val="none"/>
          <w:rtl/>
        </w:rPr>
      </w:pPr>
      <w:r w:rsidRPr="00F119E5">
        <w:rPr>
          <w:rFonts w:ascii="David" w:hAnsi="David"/>
          <w:sz w:val="26"/>
          <w:szCs w:val="26"/>
          <w:u w:val="none"/>
          <w:rtl/>
        </w:rPr>
        <w:t xml:space="preserve">לכבוד </w:t>
      </w:r>
    </w:p>
    <w:p w14:paraId="2D8CF3DA" w14:textId="77777777" w:rsidR="00050A30" w:rsidRPr="00F119E5" w:rsidRDefault="00050A30" w:rsidP="00050A30">
      <w:pPr>
        <w:pStyle w:val="3"/>
        <w:ind w:left="3"/>
        <w:rPr>
          <w:rFonts w:ascii="David" w:hAnsi="David"/>
          <w:sz w:val="26"/>
          <w:szCs w:val="26"/>
          <w:u w:val="none"/>
          <w:rtl/>
        </w:rPr>
      </w:pPr>
      <w:r w:rsidRPr="00F119E5">
        <w:rPr>
          <w:rFonts w:ascii="David" w:hAnsi="David"/>
          <w:sz w:val="26"/>
          <w:szCs w:val="26"/>
          <w:u w:val="none"/>
          <w:rtl/>
        </w:rPr>
        <w:t>יחידת הפרויקטים</w:t>
      </w:r>
    </w:p>
    <w:p w14:paraId="2D8CF3DB" w14:textId="77777777" w:rsidR="00050A30" w:rsidRPr="00F119E5" w:rsidRDefault="00050A30" w:rsidP="00050A30">
      <w:pPr>
        <w:rPr>
          <w:rFonts w:ascii="David" w:hAnsi="David" w:cs="David"/>
          <w:sz w:val="26"/>
          <w:szCs w:val="26"/>
          <w:rtl/>
        </w:rPr>
      </w:pPr>
      <w:proofErr w:type="spellStart"/>
      <w:r w:rsidRPr="00F119E5">
        <w:rPr>
          <w:rFonts w:ascii="David" w:hAnsi="David" w:cs="David"/>
          <w:sz w:val="26"/>
          <w:szCs w:val="26"/>
          <w:rtl/>
        </w:rPr>
        <w:t>מה"ט</w:t>
      </w:r>
      <w:proofErr w:type="spellEnd"/>
    </w:p>
    <w:p w14:paraId="2D8CF3DC" w14:textId="77777777" w:rsidR="00050A30" w:rsidRPr="00F119E5" w:rsidRDefault="00050A30">
      <w:pPr>
        <w:pStyle w:val="3"/>
        <w:ind w:left="3"/>
        <w:jc w:val="center"/>
        <w:rPr>
          <w:rFonts w:ascii="David" w:hAnsi="David"/>
          <w:b/>
          <w:bCs/>
          <w:sz w:val="26"/>
          <w:szCs w:val="26"/>
          <w:rtl/>
        </w:rPr>
      </w:pPr>
    </w:p>
    <w:p w14:paraId="2D8CF3DD" w14:textId="77777777" w:rsidR="00392ADE" w:rsidRPr="00F119E5" w:rsidRDefault="00392ADE">
      <w:pPr>
        <w:pStyle w:val="3"/>
        <w:ind w:left="3"/>
        <w:jc w:val="center"/>
        <w:rPr>
          <w:rFonts w:ascii="David" w:hAnsi="David"/>
          <w:b/>
          <w:bCs/>
          <w:sz w:val="26"/>
          <w:szCs w:val="26"/>
          <w:rtl/>
        </w:rPr>
      </w:pPr>
      <w:r w:rsidRPr="00F119E5">
        <w:rPr>
          <w:rFonts w:ascii="David" w:hAnsi="David"/>
          <w:b/>
          <w:bCs/>
          <w:sz w:val="26"/>
          <w:szCs w:val="26"/>
          <w:rtl/>
        </w:rPr>
        <w:t>הצעה לפרויקט גמר</w:t>
      </w:r>
    </w:p>
    <w:p w14:paraId="2D8CF3DE" w14:textId="77777777" w:rsidR="00C92B12" w:rsidRPr="00F119E5" w:rsidRDefault="00C92B12">
      <w:pPr>
        <w:ind w:left="3"/>
        <w:rPr>
          <w:rFonts w:ascii="David" w:hAnsi="David" w:cs="David"/>
          <w:sz w:val="26"/>
          <w:szCs w:val="26"/>
          <w:rtl/>
        </w:rPr>
      </w:pPr>
    </w:p>
    <w:p w14:paraId="2D8CF3DF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*  יש להדפיס את כל הנתונים הנדרשים</w:t>
      </w:r>
    </w:p>
    <w:p w14:paraId="2D8CF3E0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</w:p>
    <w:p w14:paraId="2D8CF3E1" w14:textId="77777777" w:rsidR="00392ADE" w:rsidRPr="00F119E5" w:rsidRDefault="00392ADE">
      <w:pPr>
        <w:numPr>
          <w:ilvl w:val="0"/>
          <w:numId w:val="2"/>
        </w:numPr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F119E5">
        <w:rPr>
          <w:rFonts w:ascii="David" w:hAnsi="David" w:cs="David"/>
          <w:b/>
          <w:bCs/>
          <w:sz w:val="26"/>
          <w:szCs w:val="26"/>
          <w:u w:val="single"/>
          <w:rtl/>
        </w:rPr>
        <w:t>פרטי הסטודנט</w:t>
      </w:r>
      <w:r w:rsidR="00F119E5" w:rsidRPr="00F119E5">
        <w:rPr>
          <w:rFonts w:ascii="David" w:hAnsi="David" w:cs="David"/>
          <w:b/>
          <w:bCs/>
          <w:sz w:val="26"/>
          <w:szCs w:val="26"/>
          <w:u w:val="single"/>
          <w:rtl/>
        </w:rPr>
        <w:t>ים</w:t>
      </w:r>
    </w:p>
    <w:p w14:paraId="2D8CF3E2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800"/>
        <w:gridCol w:w="1620"/>
        <w:gridCol w:w="1440"/>
        <w:gridCol w:w="1800"/>
      </w:tblGrid>
      <w:tr w:rsidR="00392ADE" w:rsidRPr="00F119E5" w14:paraId="2D8CF3E8" w14:textId="77777777">
        <w:tc>
          <w:tcPr>
            <w:tcW w:w="2700" w:type="dxa"/>
          </w:tcPr>
          <w:p w14:paraId="2D8CF3E3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 xml:space="preserve">שם הסטודנט </w:t>
            </w:r>
          </w:p>
        </w:tc>
        <w:tc>
          <w:tcPr>
            <w:tcW w:w="1800" w:type="dxa"/>
          </w:tcPr>
          <w:p w14:paraId="2D8CF3E4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ת.ז. 9 ספרות</w:t>
            </w:r>
          </w:p>
        </w:tc>
        <w:tc>
          <w:tcPr>
            <w:tcW w:w="1620" w:type="dxa"/>
          </w:tcPr>
          <w:p w14:paraId="2D8CF3E5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כתובת</w:t>
            </w:r>
          </w:p>
        </w:tc>
        <w:tc>
          <w:tcPr>
            <w:tcW w:w="1440" w:type="dxa"/>
          </w:tcPr>
          <w:p w14:paraId="2D8CF3E6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טלפון נייד</w:t>
            </w:r>
          </w:p>
        </w:tc>
        <w:tc>
          <w:tcPr>
            <w:tcW w:w="1800" w:type="dxa"/>
          </w:tcPr>
          <w:p w14:paraId="2D8CF3E7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תאריך סיום הלימודים</w:t>
            </w:r>
          </w:p>
        </w:tc>
      </w:tr>
      <w:tr w:rsidR="00392ADE" w:rsidRPr="00F119E5" w14:paraId="2D8CF3EE" w14:textId="77777777">
        <w:tc>
          <w:tcPr>
            <w:tcW w:w="2700" w:type="dxa"/>
          </w:tcPr>
          <w:p w14:paraId="2D8CF3E9" w14:textId="4D8FFA8C" w:rsidR="00392ADE" w:rsidRPr="00F119E5" w:rsidRDefault="0048362F" w:rsidP="00431D83">
            <w:pPr>
              <w:tabs>
                <w:tab w:val="left" w:pos="576"/>
              </w:tabs>
              <w:ind w:left="3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אביאל יעקב</w:t>
            </w:r>
          </w:p>
        </w:tc>
        <w:tc>
          <w:tcPr>
            <w:tcW w:w="1800" w:type="dxa"/>
          </w:tcPr>
          <w:p w14:paraId="2D8CF3EA" w14:textId="00B8E031" w:rsidR="00392ADE" w:rsidRPr="00F119E5" w:rsidRDefault="0048362F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315661264</w:t>
            </w:r>
          </w:p>
        </w:tc>
        <w:tc>
          <w:tcPr>
            <w:tcW w:w="1620" w:type="dxa"/>
          </w:tcPr>
          <w:p w14:paraId="2D8CF3EB" w14:textId="0515F16A" w:rsidR="00392ADE" w:rsidRPr="00F119E5" w:rsidRDefault="0048362F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ענבל 1 עפולה</w:t>
            </w:r>
          </w:p>
        </w:tc>
        <w:tc>
          <w:tcPr>
            <w:tcW w:w="1440" w:type="dxa"/>
          </w:tcPr>
          <w:p w14:paraId="2D8CF3EC" w14:textId="08DC6362" w:rsidR="00392ADE" w:rsidRPr="00F119E5" w:rsidRDefault="0048362F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0504480371</w:t>
            </w:r>
          </w:p>
        </w:tc>
        <w:tc>
          <w:tcPr>
            <w:tcW w:w="1800" w:type="dxa"/>
          </w:tcPr>
          <w:p w14:paraId="2D8CF3ED" w14:textId="69E2888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  <w:tr w:rsidR="00F119E5" w:rsidRPr="00F119E5" w14:paraId="2D8CF3F4" w14:textId="77777777" w:rsidTr="00F119E5">
        <w:trPr>
          <w:trHeight w:val="500"/>
        </w:trPr>
        <w:tc>
          <w:tcPr>
            <w:tcW w:w="2700" w:type="dxa"/>
          </w:tcPr>
          <w:p w14:paraId="2D8CF3EF" w14:textId="664458ED" w:rsidR="00F119E5" w:rsidRPr="00F119E5" w:rsidRDefault="008D2B80" w:rsidP="00273A83">
            <w:pPr>
              <w:ind w:left="3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אור זרחי</w:t>
            </w:r>
          </w:p>
        </w:tc>
        <w:tc>
          <w:tcPr>
            <w:tcW w:w="1800" w:type="dxa"/>
          </w:tcPr>
          <w:p w14:paraId="2D8CF3F0" w14:textId="1630E884" w:rsidR="00F119E5" w:rsidRPr="00F119E5" w:rsidRDefault="00EA6EE1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318293735</w:t>
            </w:r>
          </w:p>
        </w:tc>
        <w:tc>
          <w:tcPr>
            <w:tcW w:w="1620" w:type="dxa"/>
          </w:tcPr>
          <w:p w14:paraId="2D8CF3F1" w14:textId="13964486" w:rsidR="00F119E5" w:rsidRPr="00F119E5" w:rsidRDefault="00EA6EE1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 xml:space="preserve">דרך השקד 1 </w:t>
            </w:r>
            <w:proofErr w:type="spellStart"/>
            <w:r>
              <w:rPr>
                <w:rFonts w:ascii="David" w:hAnsi="David" w:cs="David" w:hint="cs"/>
                <w:sz w:val="26"/>
                <w:szCs w:val="26"/>
                <w:rtl/>
              </w:rPr>
              <w:t>פוריה</w:t>
            </w:r>
            <w:proofErr w:type="spellEnd"/>
            <w:r>
              <w:rPr>
                <w:rFonts w:ascii="David" w:hAnsi="David" w:cs="David" w:hint="cs"/>
                <w:sz w:val="26"/>
                <w:szCs w:val="26"/>
                <w:rtl/>
              </w:rPr>
              <w:t xml:space="preserve"> עילית</w:t>
            </w:r>
          </w:p>
        </w:tc>
        <w:tc>
          <w:tcPr>
            <w:tcW w:w="1440" w:type="dxa"/>
          </w:tcPr>
          <w:p w14:paraId="2D8CF3F2" w14:textId="7754B360" w:rsidR="00F119E5" w:rsidRPr="00F119E5" w:rsidRDefault="008D2B80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0523638638</w:t>
            </w:r>
          </w:p>
        </w:tc>
        <w:tc>
          <w:tcPr>
            <w:tcW w:w="1800" w:type="dxa"/>
          </w:tcPr>
          <w:p w14:paraId="2D8CF3F3" w14:textId="77777777" w:rsidR="00F119E5" w:rsidRPr="00F119E5" w:rsidRDefault="00F119E5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</w:tbl>
    <w:p w14:paraId="2D8CF3F5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</w:p>
    <w:p w14:paraId="2D8CF3F6" w14:textId="3341326D" w:rsidR="00392ADE" w:rsidRPr="00F119E5" w:rsidRDefault="00392ADE" w:rsidP="00431D83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שם המכללה  _</w:t>
      </w:r>
      <w:r w:rsidR="006B1DBA" w:rsidRPr="006B1DBA">
        <w:rPr>
          <w:rFonts w:ascii="David" w:hAnsi="David" w:cs="David" w:hint="cs"/>
          <w:sz w:val="26"/>
          <w:szCs w:val="26"/>
          <w:u w:val="thick"/>
          <w:rtl/>
        </w:rPr>
        <w:t xml:space="preserve"> </w:t>
      </w:r>
      <w:r w:rsidR="006B1DBA">
        <w:rPr>
          <w:rFonts w:ascii="David" w:hAnsi="David" w:cs="David" w:hint="cs"/>
          <w:sz w:val="26"/>
          <w:szCs w:val="26"/>
          <w:u w:val="thick"/>
          <w:rtl/>
        </w:rPr>
        <w:t>מכללה טכנולוגית כנרת</w:t>
      </w:r>
      <w:r w:rsidR="006B1DBA" w:rsidRPr="00A01DB5">
        <w:rPr>
          <w:rFonts w:ascii="David" w:hAnsi="David" w:cs="David"/>
          <w:sz w:val="26"/>
          <w:szCs w:val="26"/>
          <w:u w:val="thick"/>
          <w:rtl/>
        </w:rPr>
        <w:t xml:space="preserve"> </w:t>
      </w:r>
      <w:r w:rsidRPr="00A01DB5">
        <w:rPr>
          <w:rFonts w:ascii="David" w:hAnsi="David" w:cs="David"/>
          <w:sz w:val="26"/>
          <w:szCs w:val="26"/>
          <w:u w:val="thick"/>
          <w:rtl/>
        </w:rPr>
        <w:t>___________</w:t>
      </w:r>
      <w:r w:rsidRPr="00F119E5">
        <w:rPr>
          <w:rFonts w:ascii="David" w:hAnsi="David" w:cs="David"/>
          <w:sz w:val="26"/>
          <w:szCs w:val="26"/>
          <w:rtl/>
        </w:rPr>
        <w:t xml:space="preserve"> סמל המכללה: ___</w:t>
      </w:r>
      <w:r w:rsidR="00C62BA6">
        <w:rPr>
          <w:rFonts w:ascii="David" w:hAnsi="David" w:cs="David" w:hint="cs"/>
          <w:sz w:val="26"/>
          <w:szCs w:val="26"/>
          <w:rtl/>
        </w:rPr>
        <w:t>72228</w:t>
      </w:r>
      <w:r w:rsidRPr="00F119E5">
        <w:rPr>
          <w:rFonts w:ascii="David" w:hAnsi="David" w:cs="David"/>
          <w:sz w:val="26"/>
          <w:szCs w:val="26"/>
          <w:rtl/>
        </w:rPr>
        <w:t>_____</w:t>
      </w:r>
    </w:p>
    <w:p w14:paraId="2D8CF3F7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</w:p>
    <w:p w14:paraId="2D8CF3F8" w14:textId="77777777" w:rsidR="00392ADE" w:rsidRPr="00F119E5" w:rsidRDefault="00392ADE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מסלול ההכשרה:  הנדסאים</w:t>
      </w:r>
      <w:r w:rsidR="00273A83">
        <w:rPr>
          <w:rFonts w:ascii="David" w:hAnsi="David" w:cs="David" w:hint="cs"/>
          <w:sz w:val="26"/>
          <w:szCs w:val="26"/>
          <w:rtl/>
        </w:rPr>
        <w:t>.</w:t>
      </w:r>
    </w:p>
    <w:p w14:paraId="2D8CF3F9" w14:textId="77777777" w:rsidR="00392ADE" w:rsidRPr="00F119E5" w:rsidRDefault="00392ADE">
      <w:pPr>
        <w:ind w:left="343"/>
        <w:rPr>
          <w:rFonts w:ascii="David" w:hAnsi="David" w:cs="David"/>
          <w:sz w:val="26"/>
          <w:szCs w:val="26"/>
          <w:rtl/>
        </w:rPr>
      </w:pPr>
    </w:p>
    <w:p w14:paraId="2D8CF3FA" w14:textId="71247BBC" w:rsidR="00702209" w:rsidRDefault="00392ADE" w:rsidP="00431D83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מגמת לימוד: _</w:t>
      </w:r>
      <w:r w:rsidR="00273A83" w:rsidRPr="00273A83">
        <w:rPr>
          <w:rFonts w:ascii="David" w:hAnsi="David" w:cs="David" w:hint="cs"/>
          <w:sz w:val="26"/>
          <w:szCs w:val="26"/>
          <w:u w:val="thick"/>
          <w:rtl/>
        </w:rPr>
        <w:t>תוכנה</w:t>
      </w:r>
      <w:r w:rsidRPr="00F119E5">
        <w:rPr>
          <w:rFonts w:ascii="David" w:hAnsi="David" w:cs="David"/>
          <w:sz w:val="26"/>
          <w:szCs w:val="26"/>
          <w:rtl/>
        </w:rPr>
        <w:t xml:space="preserve">_________  מקום ביצוע הפרויקט: </w:t>
      </w:r>
      <w:r w:rsidRPr="00702209">
        <w:rPr>
          <w:rFonts w:ascii="David" w:hAnsi="David" w:cs="David"/>
          <w:sz w:val="26"/>
          <w:szCs w:val="26"/>
          <w:u w:val="thick"/>
          <w:rtl/>
        </w:rPr>
        <w:t>__</w:t>
      </w:r>
      <w:r w:rsidR="00A01DB5" w:rsidRPr="00A01DB5">
        <w:rPr>
          <w:rFonts w:ascii="David" w:hAnsi="David" w:cs="David" w:hint="cs"/>
          <w:sz w:val="26"/>
          <w:szCs w:val="26"/>
          <w:u w:val="thick"/>
          <w:rtl/>
        </w:rPr>
        <w:t xml:space="preserve"> </w:t>
      </w:r>
      <w:r w:rsidR="00431D83">
        <w:rPr>
          <w:rFonts w:ascii="David" w:hAnsi="David" w:cs="David" w:hint="cs"/>
          <w:sz w:val="26"/>
          <w:szCs w:val="26"/>
          <w:u w:val="thick"/>
          <w:rtl/>
        </w:rPr>
        <w:t xml:space="preserve">מכללה </w:t>
      </w:r>
      <w:r w:rsidR="006B1DBA">
        <w:rPr>
          <w:rFonts w:ascii="David" w:hAnsi="David" w:cs="David" w:hint="cs"/>
          <w:sz w:val="26"/>
          <w:szCs w:val="26"/>
          <w:u w:val="thick"/>
          <w:rtl/>
        </w:rPr>
        <w:t>טכנולוגית כנרת</w:t>
      </w:r>
    </w:p>
    <w:p w14:paraId="2D8CF3FB" w14:textId="77777777" w:rsidR="00702209" w:rsidRDefault="00702209" w:rsidP="00702209">
      <w:pPr>
        <w:ind w:left="343"/>
        <w:rPr>
          <w:rFonts w:ascii="David" w:hAnsi="David" w:cs="David"/>
          <w:sz w:val="26"/>
          <w:szCs w:val="26"/>
          <w:rtl/>
        </w:rPr>
      </w:pPr>
    </w:p>
    <w:p w14:paraId="2D8CF3FC" w14:textId="77777777" w:rsidR="00392ADE" w:rsidRPr="00F119E5" w:rsidRDefault="00392ADE" w:rsidP="00702209">
      <w:pPr>
        <w:ind w:left="343"/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F119E5">
        <w:rPr>
          <w:rFonts w:ascii="David" w:hAnsi="David" w:cs="David"/>
          <w:b/>
          <w:bCs/>
          <w:sz w:val="26"/>
          <w:szCs w:val="26"/>
          <w:u w:val="single"/>
          <w:rtl/>
        </w:rPr>
        <w:t>פרטי המנחה האישי</w:t>
      </w:r>
    </w:p>
    <w:p w14:paraId="2D8CF3FD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800"/>
        <w:gridCol w:w="1620"/>
        <w:gridCol w:w="1440"/>
        <w:gridCol w:w="1800"/>
      </w:tblGrid>
      <w:tr w:rsidR="00392ADE" w:rsidRPr="00F119E5" w14:paraId="2D8CF403" w14:textId="77777777">
        <w:tc>
          <w:tcPr>
            <w:tcW w:w="2700" w:type="dxa"/>
          </w:tcPr>
          <w:p w14:paraId="2D8CF3FE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 xml:space="preserve">שם המנחה *  </w:t>
            </w:r>
          </w:p>
        </w:tc>
        <w:tc>
          <w:tcPr>
            <w:tcW w:w="1800" w:type="dxa"/>
          </w:tcPr>
          <w:p w14:paraId="2D8CF3FF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כתובת</w:t>
            </w:r>
          </w:p>
        </w:tc>
        <w:tc>
          <w:tcPr>
            <w:tcW w:w="1620" w:type="dxa"/>
          </w:tcPr>
          <w:p w14:paraId="2D8CF400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טלפון נייד</w:t>
            </w:r>
          </w:p>
        </w:tc>
        <w:tc>
          <w:tcPr>
            <w:tcW w:w="1440" w:type="dxa"/>
          </w:tcPr>
          <w:p w14:paraId="2D8CF401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תואר</w:t>
            </w:r>
          </w:p>
        </w:tc>
        <w:tc>
          <w:tcPr>
            <w:tcW w:w="1800" w:type="dxa"/>
          </w:tcPr>
          <w:p w14:paraId="2D8CF402" w14:textId="77777777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F119E5">
              <w:rPr>
                <w:rFonts w:ascii="David" w:hAnsi="David" w:cs="David"/>
                <w:sz w:val="26"/>
                <w:szCs w:val="26"/>
                <w:rtl/>
              </w:rPr>
              <w:t>מקום עבודה/תפקיד</w:t>
            </w:r>
          </w:p>
        </w:tc>
      </w:tr>
      <w:tr w:rsidR="00392ADE" w:rsidRPr="00F119E5" w14:paraId="2D8CF40A" w14:textId="77777777">
        <w:tc>
          <w:tcPr>
            <w:tcW w:w="2700" w:type="dxa"/>
          </w:tcPr>
          <w:p w14:paraId="2D8CF405" w14:textId="2C91A137" w:rsidR="00392ADE" w:rsidRPr="00F119E5" w:rsidRDefault="0048362F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>
              <w:rPr>
                <w:rFonts w:ascii="David" w:hAnsi="David" w:cs="David" w:hint="cs"/>
                <w:sz w:val="26"/>
                <w:szCs w:val="26"/>
                <w:rtl/>
              </w:rPr>
              <w:t>אמיר דגן</w:t>
            </w:r>
          </w:p>
        </w:tc>
        <w:tc>
          <w:tcPr>
            <w:tcW w:w="1800" w:type="dxa"/>
          </w:tcPr>
          <w:p w14:paraId="2D8CF406" w14:textId="5149B1E4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</w:p>
        </w:tc>
        <w:tc>
          <w:tcPr>
            <w:tcW w:w="1620" w:type="dxa"/>
          </w:tcPr>
          <w:p w14:paraId="2D8CF407" w14:textId="3CF655E3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</w:p>
        </w:tc>
        <w:tc>
          <w:tcPr>
            <w:tcW w:w="1440" w:type="dxa"/>
          </w:tcPr>
          <w:p w14:paraId="2D8CF408" w14:textId="519E3223" w:rsidR="00392ADE" w:rsidRPr="00F119E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8CF409" w14:textId="5A3F8355" w:rsidR="00392ADE" w:rsidRPr="00A01DB5" w:rsidRDefault="00392ADE">
            <w:pPr>
              <w:ind w:left="3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</w:p>
        </w:tc>
      </w:tr>
    </w:tbl>
    <w:p w14:paraId="2D8CF40B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</w:p>
    <w:p w14:paraId="2D8CF40C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      *  עבור מנחה אישי חדש  יש לצרף קורות חיים, ניסיון מקצועי  ותעודות השכלה לאישור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מה"ט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>.</w:t>
      </w:r>
    </w:p>
    <w:p w14:paraId="2D8CF40D" w14:textId="77777777" w:rsidR="00392ADE" w:rsidRPr="00F119E5" w:rsidRDefault="00392ADE">
      <w:pPr>
        <w:ind w:left="3"/>
        <w:jc w:val="center"/>
        <w:rPr>
          <w:rFonts w:ascii="David" w:hAnsi="David" w:cs="David"/>
          <w:b/>
          <w:bCs/>
          <w:sz w:val="26"/>
          <w:szCs w:val="26"/>
          <w:u w:val="single"/>
          <w:rtl/>
        </w:rPr>
      </w:pPr>
    </w:p>
    <w:p w14:paraId="2D8CF40E" w14:textId="77777777" w:rsidR="00392ADE" w:rsidRPr="00F119E5" w:rsidRDefault="00392ADE">
      <w:pPr>
        <w:ind w:left="343"/>
        <w:rPr>
          <w:rFonts w:ascii="David" w:hAnsi="David" w:cs="David"/>
          <w:sz w:val="26"/>
          <w:szCs w:val="26"/>
          <w:u w:val="single"/>
          <w:rtl/>
        </w:rPr>
      </w:pPr>
    </w:p>
    <w:p w14:paraId="2D8CF40F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    </w:t>
      </w:r>
    </w:p>
    <w:p w14:paraId="2D8CF410" w14:textId="77777777" w:rsidR="00392ADE" w:rsidRPr="00F119E5" w:rsidRDefault="00392ADE">
      <w:pPr>
        <w:ind w:left="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     </w:t>
      </w:r>
    </w:p>
    <w:p w14:paraId="2D8CF411" w14:textId="77777777" w:rsidR="00392ADE" w:rsidRPr="00F119E5" w:rsidRDefault="00392ADE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____________                _______________              __________________________</w:t>
      </w:r>
    </w:p>
    <w:p w14:paraId="2D8CF412" w14:textId="77777777" w:rsidR="00392ADE" w:rsidRPr="00F119E5" w:rsidRDefault="00392ADE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חתימת הסטודנט               חתימת המנחה האישי</w:t>
      </w:r>
      <w:r w:rsidRPr="00F119E5">
        <w:rPr>
          <w:rFonts w:ascii="David" w:hAnsi="David" w:cs="David"/>
          <w:sz w:val="26"/>
          <w:szCs w:val="26"/>
          <w:rtl/>
        </w:rPr>
        <w:tab/>
        <w:t xml:space="preserve">          חתימת הגורם המקצועי מטעם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מה"ט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</w:t>
      </w:r>
    </w:p>
    <w:p w14:paraId="2D8CF413" w14:textId="77777777" w:rsidR="00392ADE" w:rsidRPr="00F119E5" w:rsidRDefault="00392ADE">
      <w:pPr>
        <w:ind w:left="3"/>
        <w:jc w:val="center"/>
        <w:rPr>
          <w:rFonts w:ascii="David" w:hAnsi="David" w:cs="David"/>
          <w:sz w:val="26"/>
          <w:szCs w:val="26"/>
          <w:rtl/>
        </w:rPr>
      </w:pPr>
    </w:p>
    <w:p w14:paraId="2D8CF414" w14:textId="77777777" w:rsidR="007C6750" w:rsidRDefault="007C6750">
      <w:pPr>
        <w:rPr>
          <w:rFonts w:ascii="David" w:hAnsi="David" w:cs="David"/>
          <w:sz w:val="26"/>
          <w:szCs w:val="26"/>
          <w:rtl/>
        </w:rPr>
      </w:pPr>
    </w:p>
    <w:p w14:paraId="2D8CF415" w14:textId="77777777" w:rsidR="00F119E5" w:rsidRPr="00F119E5" w:rsidRDefault="00F119E5" w:rsidP="00F119E5">
      <w:pPr>
        <w:spacing w:line="360" w:lineRule="auto"/>
        <w:rPr>
          <w:rFonts w:ascii="David" w:hAnsi="David" w:cs="David"/>
          <w:sz w:val="26"/>
          <w:szCs w:val="26"/>
        </w:rPr>
      </w:pPr>
    </w:p>
    <w:p w14:paraId="2D8CF416" w14:textId="65B513AE" w:rsidR="00F119E5" w:rsidRDefault="00F119E5" w:rsidP="00431D83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שם הפרויקט</w:t>
      </w:r>
      <w:r w:rsidRPr="00F119E5">
        <w:rPr>
          <w:rFonts w:ascii="David" w:hAnsi="David" w:cs="David"/>
          <w:sz w:val="26"/>
          <w:szCs w:val="26"/>
          <w:rtl/>
        </w:rPr>
        <w:br/>
      </w:r>
      <w:r w:rsidR="0048362F">
        <w:rPr>
          <w:rFonts w:ascii="David" w:hAnsi="David" w:cs="David" w:hint="cs"/>
          <w:sz w:val="26"/>
          <w:szCs w:val="26"/>
          <w:rtl/>
        </w:rPr>
        <w:t>מערכת ניהול מלאי לגמ"ח</w:t>
      </w:r>
      <w:r w:rsidR="00B04731">
        <w:rPr>
          <w:rFonts w:ascii="David" w:hAnsi="David" w:cs="David" w:hint="cs"/>
          <w:sz w:val="26"/>
          <w:szCs w:val="26"/>
          <w:rtl/>
        </w:rPr>
        <w:t xml:space="preserve"> יד לידיד</w:t>
      </w:r>
    </w:p>
    <w:p w14:paraId="5F12B575" w14:textId="6BC83B2B" w:rsidR="0048362F" w:rsidRDefault="0048362F" w:rsidP="0048362F">
      <w:pPr>
        <w:rPr>
          <w:rtl/>
        </w:rPr>
      </w:pPr>
    </w:p>
    <w:p w14:paraId="7B92CF83" w14:textId="4A2FCE33" w:rsidR="0048362F" w:rsidRDefault="0048362F" w:rsidP="0048362F">
      <w:pPr>
        <w:rPr>
          <w:rtl/>
        </w:rPr>
      </w:pPr>
    </w:p>
    <w:p w14:paraId="27064CE0" w14:textId="37BFF8C1" w:rsidR="0048362F" w:rsidRDefault="0048362F" w:rsidP="0048362F">
      <w:pPr>
        <w:rPr>
          <w:rtl/>
        </w:rPr>
      </w:pPr>
    </w:p>
    <w:p w14:paraId="5AB6D39C" w14:textId="32E0FD29" w:rsidR="0048362F" w:rsidRDefault="0048362F" w:rsidP="0048362F">
      <w:pPr>
        <w:rPr>
          <w:rtl/>
        </w:rPr>
      </w:pPr>
    </w:p>
    <w:p w14:paraId="7C5CE089" w14:textId="121EF563" w:rsidR="0048362F" w:rsidRDefault="0048362F" w:rsidP="0048362F">
      <w:pPr>
        <w:rPr>
          <w:rtl/>
        </w:rPr>
      </w:pPr>
    </w:p>
    <w:p w14:paraId="48B89621" w14:textId="6C644E8C" w:rsidR="0048362F" w:rsidRDefault="0048362F" w:rsidP="0048362F">
      <w:pPr>
        <w:rPr>
          <w:rtl/>
        </w:rPr>
      </w:pPr>
    </w:p>
    <w:p w14:paraId="5F26338A" w14:textId="57941783" w:rsidR="0048362F" w:rsidRDefault="0048362F" w:rsidP="0048362F">
      <w:pPr>
        <w:rPr>
          <w:rtl/>
        </w:rPr>
      </w:pPr>
    </w:p>
    <w:p w14:paraId="6756E962" w14:textId="77777777" w:rsidR="0048362F" w:rsidRPr="0048362F" w:rsidRDefault="0048362F" w:rsidP="0048362F">
      <w:pPr>
        <w:rPr>
          <w:rtl/>
        </w:rPr>
      </w:pPr>
    </w:p>
    <w:p w14:paraId="2D8CF417" w14:textId="77777777" w:rsidR="00F119E5" w:rsidRPr="00F119E5" w:rsidRDefault="00F119E5" w:rsidP="00F119E5">
      <w:pPr>
        <w:rPr>
          <w:rtl/>
        </w:rPr>
      </w:pPr>
    </w:p>
    <w:p w14:paraId="2D8CF418" w14:textId="77777777" w:rsidR="00F119E5" w:rsidRPr="00F119E5" w:rsidRDefault="00F119E5" w:rsidP="00F119E5">
      <w:pPr>
        <w:rPr>
          <w:rFonts w:ascii="David" w:hAnsi="David" w:cs="David"/>
          <w:sz w:val="26"/>
          <w:szCs w:val="26"/>
          <w:rtl/>
        </w:rPr>
      </w:pPr>
    </w:p>
    <w:p w14:paraId="2D8CF419" w14:textId="77777777" w:rsidR="00C02F4C" w:rsidRDefault="00C02F4C" w:rsidP="00C02F4C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lastRenderedPageBreak/>
        <w:t>רקע</w:t>
      </w:r>
    </w:p>
    <w:p w14:paraId="2D8CF41A" w14:textId="74D026A1" w:rsidR="00C02F4C" w:rsidRDefault="00F119E5" w:rsidP="00431D83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273A83">
        <w:rPr>
          <w:rFonts w:ascii="David" w:hAnsi="David" w:cs="David"/>
          <w:sz w:val="26"/>
          <w:szCs w:val="26"/>
          <w:rtl/>
        </w:rPr>
        <w:t xml:space="preserve">תיאור </w:t>
      </w:r>
      <w:r w:rsidR="00703CDB" w:rsidRPr="00273A83">
        <w:rPr>
          <w:rFonts w:ascii="David" w:hAnsi="David" w:cs="David" w:hint="cs"/>
          <w:sz w:val="26"/>
          <w:szCs w:val="26"/>
          <w:rtl/>
        </w:rPr>
        <w:t>ורקע כללי</w:t>
      </w:r>
      <w:r w:rsidR="0048362F"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D8CF41B" w14:textId="7489D304" w:rsidR="00273A83" w:rsidRDefault="00E57FEE" w:rsidP="00E57FEE">
      <w:pPr>
        <w:ind w:left="858"/>
        <w:rPr>
          <w:rtl/>
        </w:rPr>
      </w:pP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  <w:rtl/>
        </w:rPr>
        <w:t>גמח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  <w:rtl/>
        </w:rPr>
        <w:t xml:space="preserve"> השאלת ציוד הפעיל ביותר בעיר צפת שנותן מענה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  <w:rtl/>
        </w:rPr>
        <w:t>מיידי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  <w:rtl/>
        </w:rPr>
        <w:t xml:space="preserve"> כל השבוע ובכל השעות</w:t>
      </w:r>
    </w:p>
    <w:p w14:paraId="71B7922C" w14:textId="2A6F8D49" w:rsidR="00E57FEE" w:rsidRDefault="00E57FEE" w:rsidP="00273A83"/>
    <w:p w14:paraId="148BE132" w14:textId="77777777" w:rsidR="00E57FEE" w:rsidRPr="00273A83" w:rsidRDefault="00E57FEE" w:rsidP="00273A83">
      <w:pPr>
        <w:rPr>
          <w:rtl/>
        </w:rPr>
      </w:pPr>
    </w:p>
    <w:p w14:paraId="30CA0169" w14:textId="77777777" w:rsidR="008D2B80" w:rsidRPr="0048362F" w:rsidRDefault="00C02F4C" w:rsidP="008D2B80">
      <w:pPr>
        <w:ind w:left="426"/>
        <w:rPr>
          <w:rtl/>
        </w:rPr>
      </w:pPr>
      <w:r w:rsidRPr="00273A83">
        <w:rPr>
          <w:rFonts w:ascii="David" w:hAnsi="David" w:cs="David" w:hint="cs"/>
          <w:sz w:val="26"/>
          <w:szCs w:val="26"/>
          <w:rtl/>
        </w:rPr>
        <w:t>מטרות המערכת</w:t>
      </w:r>
      <w:r w:rsidR="0048362F">
        <w:rPr>
          <w:rFonts w:ascii="David" w:hAnsi="David" w:cs="David" w:hint="cs"/>
          <w:sz w:val="26"/>
          <w:szCs w:val="26"/>
          <w:rtl/>
        </w:rPr>
        <w:t xml:space="preserve"> </w:t>
      </w:r>
      <w:r w:rsidR="00273A83" w:rsidRPr="0048362F">
        <w:rPr>
          <w:rFonts w:ascii="David" w:hAnsi="David" w:cs="David"/>
          <w:sz w:val="26"/>
          <w:szCs w:val="26"/>
          <w:rtl/>
        </w:rPr>
        <w:br/>
      </w:r>
      <w:r w:rsidR="008D2B80" w:rsidRPr="001921F5">
        <w:rPr>
          <w:rtl/>
        </w:rPr>
        <w:t>ניהול מלאי הציוד הקיים במחסן , ניהול ציוד קיים אצל לקוחות המשאילים ציוד , הוספת ציוד חדש והסרת ציוד שלא בשימוש</w:t>
      </w:r>
      <w:r w:rsidR="008D2B80">
        <w:rPr>
          <w:rFonts w:hint="cs"/>
          <w:rtl/>
        </w:rPr>
        <w:t xml:space="preserve"> , ביצוע מעקב חודשי ושנתי של הזמנות על מנת לזהות מוצרים "מבוקשים" לצורך הגדלת מלאי</w:t>
      </w:r>
    </w:p>
    <w:p w14:paraId="2D8CF41C" w14:textId="50A4F53B" w:rsidR="00F119E5" w:rsidRPr="0048362F" w:rsidRDefault="00F119E5" w:rsidP="0048362F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sz w:val="26"/>
          <w:szCs w:val="26"/>
        </w:rPr>
      </w:pPr>
    </w:p>
    <w:p w14:paraId="2D8CF41D" w14:textId="77777777" w:rsidR="00F119E5" w:rsidRPr="00DD1AB2" w:rsidRDefault="00F119E5" w:rsidP="00C02F4C">
      <w:pPr>
        <w:pStyle w:val="1"/>
        <w:keepNext w:val="0"/>
        <w:numPr>
          <w:ilvl w:val="0"/>
          <w:numId w:val="0"/>
        </w:numPr>
        <w:spacing w:line="360" w:lineRule="auto"/>
        <w:ind w:left="426"/>
        <w:jc w:val="left"/>
        <w:rPr>
          <w:rFonts w:ascii="David" w:hAnsi="David" w:cs="David"/>
          <w:b w:val="0"/>
          <w:bCs w:val="0"/>
          <w:sz w:val="26"/>
          <w:szCs w:val="26"/>
        </w:rPr>
      </w:pPr>
    </w:p>
    <w:p w14:paraId="2D8CF41E" w14:textId="77777777" w:rsidR="00F119E5" w:rsidRPr="0068450A" w:rsidRDefault="00F119E5" w:rsidP="00431D83">
      <w:pPr>
        <w:pStyle w:val="1"/>
        <w:keepNext w:val="0"/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68450A">
        <w:rPr>
          <w:rFonts w:ascii="David" w:hAnsi="David" w:cs="David"/>
          <w:sz w:val="26"/>
          <w:szCs w:val="26"/>
          <w:rtl/>
        </w:rPr>
        <w:t>סקירת מצב קיים בשוק, אילו בעיות קימות</w:t>
      </w:r>
      <w:r w:rsidR="007C12AE" w:rsidRPr="0068450A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</w:p>
    <w:p w14:paraId="653A98F4" w14:textId="0D14EE2C" w:rsidR="001921F5" w:rsidRDefault="00BF5050" w:rsidP="00E226F9">
      <w:pPr>
        <w:ind w:left="360"/>
        <w:rPr>
          <w:rtl/>
        </w:rPr>
      </w:pPr>
      <w:r>
        <w:rPr>
          <w:rFonts w:hint="cs"/>
          <w:rtl/>
        </w:rPr>
        <w:t xml:space="preserve">כיום הניהול מבוצע על ידי טבלת </w:t>
      </w:r>
      <w:r>
        <w:t>excel</w:t>
      </w:r>
      <w:r>
        <w:rPr>
          <w:rFonts w:hint="cs"/>
          <w:rtl/>
        </w:rPr>
        <w:t xml:space="preserve"> , התוכנה באה לפתור בעיות של </w:t>
      </w:r>
      <w:proofErr w:type="spellStart"/>
      <w:r>
        <w:rPr>
          <w:rFonts w:hint="cs"/>
          <w:rtl/>
        </w:rPr>
        <w:t>בילבול</w:t>
      </w:r>
      <w:proofErr w:type="spellEnd"/>
      <w:r>
        <w:rPr>
          <w:rFonts w:hint="cs"/>
          <w:rtl/>
        </w:rPr>
        <w:t xml:space="preserve"> ואיבוד נתונים , ממשק נגיש למשתמש .</w:t>
      </w:r>
    </w:p>
    <w:p w14:paraId="77053A7B" w14:textId="1EA1848F" w:rsidR="001921F5" w:rsidRDefault="001921F5" w:rsidP="0068450A">
      <w:pPr>
        <w:rPr>
          <w:rtl/>
        </w:rPr>
      </w:pPr>
    </w:p>
    <w:p w14:paraId="35672FCD" w14:textId="52A19ABF" w:rsidR="001921F5" w:rsidRDefault="001921F5" w:rsidP="0068450A">
      <w:pPr>
        <w:rPr>
          <w:rtl/>
        </w:rPr>
      </w:pPr>
    </w:p>
    <w:p w14:paraId="1CBA71F9" w14:textId="77777777" w:rsidR="001921F5" w:rsidRPr="0068450A" w:rsidRDefault="001921F5" w:rsidP="0068450A">
      <w:pPr>
        <w:rPr>
          <w:rtl/>
        </w:rPr>
      </w:pPr>
    </w:p>
    <w:p w14:paraId="2D8CF421" w14:textId="61994202" w:rsidR="00DD1AB2" w:rsidRPr="001921F5" w:rsidRDefault="00F119E5" w:rsidP="001921F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  <w:rtl/>
        </w:rPr>
        <w:t>מה הפרויקט אמור לחדש או לשפר</w:t>
      </w:r>
      <w:r w:rsidR="0048362F">
        <w:rPr>
          <w:rFonts w:ascii="David" w:hAnsi="David" w:cs="David" w:hint="cs"/>
          <w:sz w:val="26"/>
          <w:szCs w:val="26"/>
          <w:rtl/>
        </w:rPr>
        <w:t xml:space="preserve"> </w:t>
      </w:r>
      <w:r w:rsidR="00AA79E5" w:rsidRPr="00A01DB5">
        <w:rPr>
          <w:rFonts w:ascii="David" w:hAnsi="David" w:cs="David"/>
          <w:color w:val="00B050"/>
          <w:sz w:val="26"/>
          <w:szCs w:val="26"/>
          <w:rtl/>
        </w:rPr>
        <w:br/>
      </w:r>
      <w:proofErr w:type="spellStart"/>
      <w:r w:rsidR="001921F5" w:rsidRPr="001921F5">
        <w:rPr>
          <w:rFonts w:hint="cs"/>
          <w:b w:val="0"/>
          <w:bCs w:val="0"/>
          <w:szCs w:val="24"/>
          <w:rtl/>
        </w:rPr>
        <w:t>לשפר</w:t>
      </w:r>
      <w:proofErr w:type="spellEnd"/>
      <w:r w:rsidR="001921F5" w:rsidRPr="001921F5">
        <w:rPr>
          <w:rFonts w:hint="cs"/>
          <w:b w:val="0"/>
          <w:bCs w:val="0"/>
          <w:szCs w:val="24"/>
          <w:rtl/>
        </w:rPr>
        <w:t xml:space="preserve"> את ניהול המלאי של </w:t>
      </w:r>
      <w:proofErr w:type="spellStart"/>
      <w:r w:rsidR="001921F5" w:rsidRPr="001921F5">
        <w:rPr>
          <w:rFonts w:hint="cs"/>
          <w:b w:val="0"/>
          <w:bCs w:val="0"/>
          <w:szCs w:val="24"/>
          <w:rtl/>
        </w:rPr>
        <w:t>הגמ"ח</w:t>
      </w:r>
      <w:proofErr w:type="spellEnd"/>
      <w:r w:rsidR="001921F5" w:rsidRPr="001921F5">
        <w:rPr>
          <w:rFonts w:hint="cs"/>
          <w:b w:val="0"/>
          <w:bCs w:val="0"/>
          <w:szCs w:val="24"/>
          <w:rtl/>
        </w:rPr>
        <w:t xml:space="preserve"> , מעקב מסודר אחרי ציו</w:t>
      </w:r>
      <w:r w:rsidR="008D2B80">
        <w:rPr>
          <w:rFonts w:hint="cs"/>
          <w:b w:val="0"/>
          <w:bCs w:val="0"/>
          <w:szCs w:val="24"/>
          <w:rtl/>
        </w:rPr>
        <w:t>ד והשאלות</w:t>
      </w:r>
    </w:p>
    <w:p w14:paraId="2D8CF422" w14:textId="77777777" w:rsidR="00442723" w:rsidRPr="00F119E5" w:rsidRDefault="00DD1AB2" w:rsidP="00AA7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  <w:rtl/>
        </w:rPr>
        <w:t xml:space="preserve">דרישות </w:t>
      </w:r>
      <w:r>
        <w:rPr>
          <w:rFonts w:ascii="David" w:hAnsi="David" w:cs="David" w:hint="cs"/>
          <w:sz w:val="26"/>
          <w:szCs w:val="26"/>
          <w:rtl/>
        </w:rPr>
        <w:t>מערכת</w:t>
      </w:r>
      <w:r w:rsidR="00442723">
        <w:rPr>
          <w:rFonts w:ascii="David" w:hAnsi="David" w:cs="David" w:hint="cs"/>
          <w:sz w:val="26"/>
          <w:szCs w:val="26"/>
          <w:rtl/>
        </w:rPr>
        <w:t xml:space="preserve"> ופונקציונאליות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D8CF423" w14:textId="40F4C2DC" w:rsidR="00945E9F" w:rsidRPr="00945E9F" w:rsidRDefault="00F11560" w:rsidP="00431D83">
      <w:pPr>
        <w:pStyle w:val="1"/>
        <w:keepNext w:val="0"/>
        <w:numPr>
          <w:ilvl w:val="1"/>
          <w:numId w:val="5"/>
        </w:numPr>
        <w:spacing w:line="360" w:lineRule="auto"/>
        <w:jc w:val="left"/>
      </w:pPr>
      <w:r w:rsidRPr="00945E9F">
        <w:rPr>
          <w:rFonts w:ascii="David" w:hAnsi="David" w:cs="David" w:hint="cs"/>
          <w:sz w:val="26"/>
          <w:szCs w:val="26"/>
          <w:rtl/>
        </w:rPr>
        <w:t>דרישות מערכת</w:t>
      </w:r>
      <w:r w:rsidR="00243D5F" w:rsidRPr="00945E9F">
        <w:rPr>
          <w:rFonts w:ascii="David" w:hAnsi="David" w:cs="David" w:hint="cs"/>
          <w:sz w:val="26"/>
          <w:szCs w:val="26"/>
          <w:rtl/>
        </w:rPr>
        <w:t xml:space="preserve"> </w:t>
      </w:r>
      <w:r w:rsidRPr="00945E9F">
        <w:rPr>
          <w:rFonts w:ascii="David" w:hAnsi="David" w:cs="David"/>
          <w:sz w:val="26"/>
          <w:szCs w:val="26"/>
          <w:rtl/>
        </w:rPr>
        <w:br/>
      </w:r>
      <w:r w:rsidR="00243D5F" w:rsidRPr="00945E9F">
        <w:rPr>
          <w:rFonts w:ascii="David" w:hAnsi="David" w:cs="David"/>
          <w:sz w:val="26"/>
          <w:szCs w:val="26"/>
          <w:rtl/>
        </w:rPr>
        <w:t>סביבת הטמעה ושימוש</w:t>
      </w:r>
      <w:r w:rsidR="00243D5F" w:rsidRPr="00945E9F">
        <w:rPr>
          <w:rFonts w:ascii="David" w:hAnsi="David" w:cs="David" w:hint="cs"/>
          <w:sz w:val="26"/>
          <w:szCs w:val="26"/>
          <w:rtl/>
        </w:rPr>
        <w:t>.</w:t>
      </w:r>
      <w:r w:rsidR="00243D5F" w:rsidRPr="00945E9F">
        <w:rPr>
          <w:rFonts w:ascii="David" w:hAnsi="David" w:cs="David"/>
          <w:sz w:val="26"/>
          <w:szCs w:val="26"/>
          <w:rtl/>
        </w:rPr>
        <w:t xml:space="preserve"> שרידות, ביצועים</w:t>
      </w:r>
      <w:r w:rsidR="00243D5F" w:rsidRPr="00945E9F">
        <w:rPr>
          <w:rFonts w:ascii="David" w:hAnsi="David" w:cs="David" w:hint="cs"/>
          <w:sz w:val="26"/>
          <w:szCs w:val="26"/>
          <w:rtl/>
        </w:rPr>
        <w:t>\התמודדות עם עומסים.</w:t>
      </w:r>
      <w:r w:rsidR="00945E9F">
        <w:rPr>
          <w:rFonts w:ascii="David" w:hAnsi="David" w:cs="David"/>
          <w:b w:val="0"/>
          <w:bCs w:val="0"/>
          <w:sz w:val="26"/>
          <w:szCs w:val="26"/>
          <w:rtl/>
        </w:rPr>
        <w:br/>
      </w:r>
      <w:r w:rsidR="00BF5050">
        <w:rPr>
          <w:rFonts w:hint="cs"/>
          <w:rtl/>
        </w:rPr>
        <w:t>על מחשב מקומי ושרת שיתופי</w:t>
      </w:r>
    </w:p>
    <w:p w14:paraId="729ECAEB" w14:textId="2E211C12" w:rsidR="00BF5050" w:rsidRDefault="00F11560" w:rsidP="00BF5050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945E9F">
        <w:rPr>
          <w:rFonts w:ascii="David" w:hAnsi="David" w:cs="David" w:hint="cs"/>
          <w:sz w:val="26"/>
          <w:szCs w:val="26"/>
          <w:rtl/>
        </w:rPr>
        <w:t>דרישות פונקציונאליות</w:t>
      </w:r>
      <w:r w:rsidR="00442723" w:rsidRPr="00945E9F">
        <w:rPr>
          <w:rFonts w:ascii="David" w:hAnsi="David" w:cs="David"/>
          <w:sz w:val="26"/>
          <w:szCs w:val="26"/>
          <w:rtl/>
        </w:rPr>
        <w:br/>
      </w:r>
      <w:r w:rsidRPr="00945E9F">
        <w:rPr>
          <w:rFonts w:ascii="David" w:hAnsi="David" w:cs="David" w:hint="cs"/>
          <w:sz w:val="26"/>
          <w:szCs w:val="26"/>
          <w:rtl/>
        </w:rPr>
        <w:t>רשימת דרישות המשתמש מהמערכת, מהן הפעולות בהן נדרשת המערכת לתמוך.</w:t>
      </w:r>
    </w:p>
    <w:p w14:paraId="473EB561" w14:textId="46C3D772" w:rsidR="00FD10B9" w:rsidRPr="00FD10B9" w:rsidRDefault="00FD10B9" w:rsidP="00FD10B9">
      <w:pPr>
        <w:ind w:left="720"/>
      </w:pPr>
      <w:r>
        <w:rPr>
          <w:rFonts w:hint="cs"/>
          <w:rtl/>
        </w:rPr>
        <w:t xml:space="preserve">התרעה ללקוחות יומיים לפני סיום ההשאלה </w:t>
      </w:r>
      <w:r w:rsidR="00447BBE">
        <w:rPr>
          <w:rFonts w:hint="cs"/>
          <w:rtl/>
        </w:rPr>
        <w:t>במייל</w:t>
      </w:r>
      <w:r>
        <w:rPr>
          <w:rFonts w:hint="cs"/>
          <w:rtl/>
        </w:rPr>
        <w:t>, מעקב מסודר ומאורגן על ציוד הקיים במחסן, מעקב על ציוד מושאל אצל מי ומ</w:t>
      </w:r>
      <w:r w:rsidR="007D44E1">
        <w:rPr>
          <w:rFonts w:hint="cs"/>
          <w:rtl/>
        </w:rPr>
        <w:t>מתי עד מתי , סטטיסטיקות כמות השאלות שנתיות של כל מוצר , ממשק נגיש למשתמש בעת ביצוע ההשאלה , ממשק נגיש ללקוח על המוצרים הקיימים אצלו</w:t>
      </w:r>
    </w:p>
    <w:p w14:paraId="2D8CF424" w14:textId="6F694BFA" w:rsidR="00F11560" w:rsidRPr="00BF5050" w:rsidRDefault="00945E9F" w:rsidP="00BF5050">
      <w:pPr>
        <w:pStyle w:val="1"/>
        <w:keepNext w:val="0"/>
        <w:numPr>
          <w:ilvl w:val="0"/>
          <w:numId w:val="0"/>
        </w:numPr>
        <w:spacing w:line="360" w:lineRule="auto"/>
        <w:ind w:left="1440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BF5050">
        <w:rPr>
          <w:rFonts w:ascii="David" w:hAnsi="David" w:cs="David"/>
          <w:b w:val="0"/>
          <w:bCs w:val="0"/>
          <w:sz w:val="26"/>
          <w:szCs w:val="26"/>
          <w:rtl/>
        </w:rPr>
        <w:br/>
      </w:r>
    </w:p>
    <w:p w14:paraId="2D8CF425" w14:textId="77777777" w:rsidR="00243D5F" w:rsidRDefault="00243D5F" w:rsidP="00C02F4C">
      <w:pPr>
        <w:pStyle w:val="1"/>
        <w:numPr>
          <w:ilvl w:val="0"/>
          <w:numId w:val="0"/>
        </w:numPr>
        <w:ind w:left="426"/>
        <w:jc w:val="left"/>
        <w:rPr>
          <w:rtl/>
        </w:rPr>
      </w:pPr>
    </w:p>
    <w:p w14:paraId="2D8CF426" w14:textId="77777777" w:rsidR="00F119E5" w:rsidRPr="00DD1AB2" w:rsidRDefault="00F119E5" w:rsidP="00C02F4C">
      <w:pPr>
        <w:pStyle w:val="1"/>
        <w:numPr>
          <w:ilvl w:val="0"/>
          <w:numId w:val="0"/>
        </w:numPr>
        <w:ind w:left="426"/>
        <w:jc w:val="left"/>
      </w:pPr>
    </w:p>
    <w:p w14:paraId="2D8CF427" w14:textId="77777777" w:rsidR="00F119E5" w:rsidRPr="00F119E5" w:rsidRDefault="00F119E5" w:rsidP="00F11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בעיות צפויות במהלך הפיתוח ופתרונות (תפעוליות,  טכנולוגיות, עומס ועוד):</w:t>
      </w:r>
    </w:p>
    <w:p w14:paraId="2D8CF428" w14:textId="4F862656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תיאור הבעיות</w:t>
      </w:r>
      <w:r w:rsidR="001515A6">
        <w:rPr>
          <w:rFonts w:ascii="David" w:hAnsi="David" w:cs="David" w:hint="cs"/>
          <w:b w:val="0"/>
          <w:bCs w:val="0"/>
          <w:sz w:val="26"/>
          <w:szCs w:val="26"/>
          <w:rtl/>
        </w:rPr>
        <w:t>- הללו</w:t>
      </w:r>
      <w:r w:rsidR="005A576B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5A576B">
        <w:rPr>
          <w:rFonts w:ascii="David" w:hAnsi="David" w:cs="David"/>
          <w:b w:val="0"/>
          <w:bCs w:val="0"/>
          <w:sz w:val="26"/>
          <w:szCs w:val="26"/>
          <w:rtl/>
        </w:rPr>
        <w:tab/>
      </w:r>
      <w:r w:rsidR="001515A6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כפועל יוצא של דרישות המשתמש מהתוכנה.</w:t>
      </w:r>
    </w:p>
    <w:p w14:paraId="2D8CF429" w14:textId="2C885C01" w:rsidR="00D353F0" w:rsidRDefault="00F119E5" w:rsidP="00FC300F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פתרונות אפשריים</w:t>
      </w:r>
      <w:r w:rsidR="00D353F0">
        <w:rPr>
          <w:rFonts w:ascii="David" w:hAnsi="David" w:cs="David" w:hint="cs"/>
          <w:b w:val="0"/>
          <w:bCs w:val="0"/>
          <w:sz w:val="26"/>
          <w:szCs w:val="26"/>
          <w:rtl/>
        </w:rPr>
        <w:t>. (</w:t>
      </w:r>
      <w:r w:rsidR="001515A6">
        <w:rPr>
          <w:rFonts w:ascii="David" w:hAnsi="David" w:cs="David" w:hint="cs"/>
          <w:b w:val="0"/>
          <w:bCs w:val="0"/>
          <w:sz w:val="26"/>
          <w:szCs w:val="26"/>
          <w:rtl/>
        </w:rPr>
        <w:t>נא ציין פתרונות אפשריים ו</w:t>
      </w:r>
      <w:r w:rsidR="00D353F0">
        <w:rPr>
          <w:rFonts w:ascii="David" w:hAnsi="David" w:cs="David" w:hint="cs"/>
          <w:b w:val="0"/>
          <w:bCs w:val="0"/>
          <w:sz w:val="26"/>
          <w:szCs w:val="26"/>
          <w:rtl/>
        </w:rPr>
        <w:t>חלופות ארכיטקטוניות)</w:t>
      </w:r>
    </w:p>
    <w:p w14:paraId="2D8CF42A" w14:textId="77777777" w:rsidR="00F119E5" w:rsidRPr="00F119E5" w:rsidRDefault="00D353F0" w:rsidP="00F119E5">
      <w:pPr>
        <w:rPr>
          <w:rFonts w:ascii="David" w:hAnsi="David" w:cs="David"/>
          <w:sz w:val="26"/>
          <w:szCs w:val="26"/>
          <w:rtl/>
        </w:rPr>
      </w:pPr>
      <w:r>
        <w:rPr>
          <w:rtl/>
        </w:rPr>
        <w:br w:type="page"/>
      </w:r>
    </w:p>
    <w:p w14:paraId="2D8CF42B" w14:textId="77777777" w:rsidR="00F119E5" w:rsidRPr="00F119E5" w:rsidRDefault="00D353F0" w:rsidP="00AA7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lastRenderedPageBreak/>
        <w:t>פתרון טכנולוגי נבחר</w:t>
      </w:r>
      <w:r w:rsidR="00F119E5" w:rsidRPr="00F119E5">
        <w:rPr>
          <w:rFonts w:ascii="David" w:hAnsi="David" w:cs="David"/>
          <w:sz w:val="26"/>
          <w:szCs w:val="26"/>
          <w:rtl/>
        </w:rPr>
        <w:t>:</w:t>
      </w:r>
    </w:p>
    <w:p w14:paraId="2D8CF42C" w14:textId="59969E27" w:rsidR="00761A55" w:rsidRDefault="007525EB" w:rsidP="00AA7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>
        <w:rPr>
          <w:rFonts w:ascii="David" w:hAnsi="David" w:cs="David" w:hint="cs"/>
          <w:b w:val="0"/>
          <w:bCs w:val="0"/>
          <w:sz w:val="26"/>
          <w:szCs w:val="26"/>
          <w:rtl/>
        </w:rPr>
        <w:t>טופולוגית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הפתרון- </w:t>
      </w:r>
      <w:r w:rsidR="00D547C5">
        <w:rPr>
          <w:rFonts w:ascii="David" w:hAnsi="David" w:cs="David" w:hint="cs"/>
          <w:b w:val="0"/>
          <w:bCs w:val="0"/>
          <w:sz w:val="26"/>
          <w:szCs w:val="26"/>
          <w:rtl/>
        </w:rPr>
        <w:t>כלומר:</w:t>
      </w:r>
      <w:r>
        <w:rPr>
          <w:rFonts w:ascii="David" w:hAnsi="David" w:cs="David"/>
          <w:b w:val="0"/>
          <w:bCs w:val="0"/>
          <w:sz w:val="26"/>
          <w:szCs w:val="26"/>
        </w:rPr>
        <w:t xml:space="preserve"> </w:t>
      </w:r>
      <w:r w:rsidR="004C7C0F">
        <w:rPr>
          <w:rFonts w:ascii="David" w:hAnsi="David" w:cs="David" w:hint="cs"/>
          <w:b w:val="0"/>
          <w:bCs w:val="0"/>
          <w:sz w:val="26"/>
          <w:szCs w:val="26"/>
          <w:rtl/>
        </w:rPr>
        <w:t>פרישת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המערכת , </w:t>
      </w:r>
      <w:r w:rsidR="004C7C0F">
        <w:rPr>
          <w:rFonts w:ascii="David" w:hAnsi="David" w:cs="David" w:hint="cs"/>
          <w:b w:val="0"/>
          <w:bCs w:val="0"/>
          <w:sz w:val="26"/>
          <w:szCs w:val="26"/>
          <w:rtl/>
        </w:rPr>
        <w:t>היכן יתבצע יישום המערכת (</w:t>
      </w:r>
      <w:r w:rsidR="004C7C0F">
        <w:rPr>
          <w:rFonts w:ascii="David" w:hAnsi="David" w:cs="David"/>
          <w:b w:val="0"/>
          <w:bCs w:val="0"/>
          <w:sz w:val="26"/>
          <w:szCs w:val="26"/>
        </w:rPr>
        <w:t>deployment</w:t>
      </w:r>
      <w:r w:rsidR="004C7C0F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), מרכיבי הפרישה.  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>הנ"ל ברמת מערכת (</w:t>
      </w:r>
      <w:r w:rsidR="00D547C5">
        <w:rPr>
          <w:rFonts w:ascii="David" w:hAnsi="David" w:cs="David" w:hint="cs"/>
          <w:b w:val="0"/>
          <w:bCs w:val="0"/>
          <w:sz w:val="26"/>
          <w:szCs w:val="26"/>
          <w:rtl/>
        </w:rPr>
        <w:t>לדוג'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פרויקט פיתוח אתר אינטרנט: המערכת מורכבת</w:t>
      </w:r>
      <w:r w:rsid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מ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שרת, ממשק משתמש בצד הלקוח,, </w:t>
      </w:r>
      <w:r w:rsidR="00761A55">
        <w:rPr>
          <w:rFonts w:ascii="David" w:hAnsi="David" w:cs="David"/>
          <w:b w:val="0"/>
          <w:bCs w:val="0"/>
          <w:sz w:val="26"/>
          <w:szCs w:val="26"/>
        </w:rPr>
        <w:t>DB’s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>, טווח תקשורת</w:t>
      </w:r>
      <w:r w:rsidR="00564E89">
        <w:rPr>
          <w:rFonts w:ascii="David" w:hAnsi="David" w:cs="David" w:hint="cs"/>
          <w:b w:val="0"/>
          <w:bCs w:val="0"/>
          <w:sz w:val="26"/>
          <w:szCs w:val="26"/>
          <w:rtl/>
        </w:rPr>
        <w:t>י</w:t>
      </w:r>
      <w:r w:rsidR="004C7C0F">
        <w:rPr>
          <w:rFonts w:ascii="David" w:hAnsi="David" w:cs="David" w:hint="cs"/>
          <w:b w:val="0"/>
          <w:bCs w:val="0"/>
          <w:sz w:val="26"/>
          <w:szCs w:val="26"/>
          <w:rtl/>
        </w:rPr>
        <w:t>-אינטרנט, המערכת תיושם ברשת האינטרנט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91551B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, יש להציג את דיאגרמת המערכת 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וכו')  </w:t>
      </w:r>
    </w:p>
    <w:p w14:paraId="2D8CF42D" w14:textId="5EBA2DB4" w:rsidR="00410C88" w:rsidRPr="00410C88" w:rsidRDefault="000C3C61" w:rsidP="000C3C61">
      <w:pPr>
        <w:ind w:left="858"/>
        <w:rPr>
          <w:color w:val="00B050"/>
          <w:rtl/>
        </w:rPr>
      </w:pPr>
      <w:r>
        <w:rPr>
          <w:rFonts w:hint="cs"/>
          <w:color w:val="00B050"/>
          <w:rtl/>
        </w:rPr>
        <w:t xml:space="preserve">המערכת מורכבת משרת, ממשק משתמש בצד לקוח </w:t>
      </w:r>
      <w:r w:rsidR="008D2B80">
        <w:rPr>
          <w:rFonts w:hint="cs"/>
          <w:color w:val="00B050"/>
          <w:rtl/>
        </w:rPr>
        <w:t>ו</w:t>
      </w:r>
      <w:r>
        <w:rPr>
          <w:rFonts w:hint="cs"/>
          <w:color w:val="00B050"/>
          <w:rtl/>
        </w:rPr>
        <w:t>בסיס נתונים , המערכת תיושם ברשת האינטרנט.</w:t>
      </w:r>
    </w:p>
    <w:p w14:paraId="2D8CF42E" w14:textId="156AD576" w:rsidR="001515A6" w:rsidRDefault="00F119E5" w:rsidP="00AA7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AA79E5">
        <w:rPr>
          <w:rFonts w:ascii="David" w:hAnsi="David" w:cs="David"/>
          <w:b w:val="0"/>
          <w:bCs w:val="0"/>
          <w:sz w:val="26"/>
          <w:szCs w:val="26"/>
          <w:rtl/>
        </w:rPr>
        <w:t>טכנולוגי</w:t>
      </w:r>
      <w:r w:rsidR="00F11560" w:rsidRPr="00AA79E5">
        <w:rPr>
          <w:rFonts w:ascii="David" w:hAnsi="David" w:cs="David" w:hint="cs"/>
          <w:b w:val="0"/>
          <w:bCs w:val="0"/>
          <w:sz w:val="26"/>
          <w:szCs w:val="26"/>
          <w:rtl/>
        </w:rPr>
        <w:t>ות בשימוש.</w:t>
      </w:r>
      <w:r w:rsidR="00761A55">
        <w:rPr>
          <w:rFonts w:ascii="David" w:hAnsi="David" w:cs="David" w:hint="cs"/>
          <w:b w:val="0"/>
          <w:bCs w:val="0"/>
          <w:sz w:val="26"/>
          <w:szCs w:val="26"/>
          <w:rtl/>
        </w:rPr>
        <w:t>(איזה ומדוע בכמה מילים)</w:t>
      </w:r>
    </w:p>
    <w:p w14:paraId="54235D40" w14:textId="77777777" w:rsidR="00E57FEE" w:rsidRDefault="00E57FEE" w:rsidP="00E57FEE">
      <w:pPr>
        <w:ind w:left="858"/>
        <w:rPr>
          <w:rtl/>
        </w:rPr>
      </w:pPr>
      <w:r>
        <w:rPr>
          <w:rtl/>
        </w:rPr>
        <w:t xml:space="preserve">הצד שרת נעשה עם </w:t>
      </w:r>
      <w:r>
        <w:t>node</w:t>
      </w:r>
      <w:r>
        <w:rPr>
          <w:rtl/>
        </w:rPr>
        <w:t xml:space="preserve"> ו</w:t>
      </w:r>
      <w:r>
        <w:t>express</w:t>
      </w:r>
    </w:p>
    <w:p w14:paraId="6BBD3285" w14:textId="646EC9F7" w:rsidR="00E57FEE" w:rsidRDefault="00E57FEE" w:rsidP="00E57FEE">
      <w:pPr>
        <w:ind w:left="858"/>
        <w:rPr>
          <w:rtl/>
        </w:rPr>
      </w:pPr>
      <w:r>
        <w:rPr>
          <w:rtl/>
        </w:rPr>
        <w:t xml:space="preserve">הצד לקוח נעשה עם </w:t>
      </w:r>
      <w:r>
        <w:t>react</w:t>
      </w:r>
      <w:r>
        <w:rPr>
          <w:rtl/>
        </w:rPr>
        <w:t xml:space="preserve"> ,את ניהול הנתונים מהשרת נבצע עם </w:t>
      </w:r>
      <w:r>
        <w:t>react-query</w:t>
      </w:r>
    </w:p>
    <w:p w14:paraId="54480317" w14:textId="77777777" w:rsidR="00E57FEE" w:rsidRDefault="00E57FEE" w:rsidP="00E57FEE">
      <w:pPr>
        <w:ind w:left="858"/>
        <w:rPr>
          <w:rtl/>
        </w:rPr>
      </w:pPr>
      <w:r>
        <w:rPr>
          <w:rtl/>
        </w:rPr>
        <w:t>את ניהול ה</w:t>
      </w:r>
      <w:r>
        <w:t>state</w:t>
      </w:r>
      <w:r>
        <w:rPr>
          <w:rtl/>
        </w:rPr>
        <w:t xml:space="preserve"> נבצע עם </w:t>
      </w:r>
      <w:proofErr w:type="spellStart"/>
      <w:r>
        <w:t>zustand</w:t>
      </w:r>
      <w:proofErr w:type="spellEnd"/>
      <w:r>
        <w:rPr>
          <w:rtl/>
        </w:rPr>
        <w:t>,</w:t>
      </w:r>
    </w:p>
    <w:p w14:paraId="3E8BC7C4" w14:textId="574E6ADD" w:rsidR="00E57FEE" w:rsidRPr="00E57FEE" w:rsidRDefault="00E57FEE" w:rsidP="00E57FEE">
      <w:pPr>
        <w:ind w:left="858"/>
        <w:rPr>
          <w:rtl/>
        </w:rPr>
      </w:pPr>
      <w:r>
        <w:rPr>
          <w:rtl/>
        </w:rPr>
        <w:t>את ה</w:t>
      </w:r>
      <w:proofErr w:type="spellStart"/>
      <w:r>
        <w:t>ui</w:t>
      </w:r>
      <w:proofErr w:type="spellEnd"/>
      <w:r>
        <w:rPr>
          <w:rtl/>
        </w:rPr>
        <w:t xml:space="preserve"> נבצע עם </w:t>
      </w:r>
      <w:r>
        <w:t>tailwind</w:t>
      </w:r>
    </w:p>
    <w:p w14:paraId="2D8CF430" w14:textId="2F02B7BE" w:rsidR="00761A55" w:rsidRDefault="00761A55" w:rsidP="00FC300F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שפ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>ו</w:t>
      </w: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ת הפיתוח: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>(איזה שפות ומדוע בכמה מילים?)</w:t>
      </w:r>
    </w:p>
    <w:p w14:paraId="164FB1EB" w14:textId="29747225" w:rsidR="000C3C61" w:rsidRPr="000C3C61" w:rsidRDefault="000C3C61" w:rsidP="000C3C61">
      <w:pPr>
        <w:ind w:left="858"/>
        <w:rPr>
          <w:rtl/>
        </w:rPr>
      </w:pPr>
      <w:r>
        <w:t>JS</w:t>
      </w:r>
      <w:r>
        <w:rPr>
          <w:rFonts w:hint="cs"/>
          <w:rtl/>
        </w:rPr>
        <w:t xml:space="preserve"> </w:t>
      </w:r>
      <w:r w:rsidR="00BF5050">
        <w:rPr>
          <w:rtl/>
        </w:rPr>
        <w:t>–</w:t>
      </w:r>
      <w:r>
        <w:rPr>
          <w:rFonts w:hint="cs"/>
          <w:rtl/>
        </w:rPr>
        <w:t xml:space="preserve"> </w:t>
      </w:r>
      <w:r w:rsidR="008D2B80">
        <w:rPr>
          <w:rFonts w:hint="cs"/>
          <w:rtl/>
        </w:rPr>
        <w:t xml:space="preserve">בגלל שכלל התוכנה תהיה </w:t>
      </w:r>
      <w:r w:rsidR="008D2B80">
        <w:t>web</w:t>
      </w:r>
      <w:r w:rsidR="008D2B80">
        <w:rPr>
          <w:rFonts w:hint="cs"/>
          <w:rtl/>
        </w:rPr>
        <w:t xml:space="preserve"> וזה מה שנלמד במהלך התואר</w:t>
      </w:r>
    </w:p>
    <w:p w14:paraId="2D8CF431" w14:textId="7A1CDC30" w:rsidR="00D353F0" w:rsidRDefault="00D353F0" w:rsidP="00FC300F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C02F4C">
        <w:rPr>
          <w:rFonts w:ascii="David" w:hAnsi="David" w:cs="David"/>
          <w:b w:val="0"/>
          <w:bCs w:val="0"/>
          <w:sz w:val="26"/>
          <w:szCs w:val="26"/>
          <w:rtl/>
        </w:rPr>
        <w:t>תיאור הארכיטקטורה</w:t>
      </w:r>
      <w:r w:rsidRPr="00F119E5" w:rsidDel="00F11560">
        <w:rPr>
          <w:rFonts w:ascii="David" w:hAnsi="David" w:cs="David"/>
          <w:b w:val="0"/>
          <w:bCs w:val="0"/>
          <w:sz w:val="26"/>
          <w:szCs w:val="26"/>
          <w:rtl/>
        </w:rPr>
        <w:t xml:space="preserve"> 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>הנבחרת</w:t>
      </w:r>
      <w:r w:rsidR="001515A6">
        <w:rPr>
          <w:rFonts w:ascii="David" w:hAnsi="David" w:cs="David" w:hint="cs"/>
          <w:b w:val="0"/>
          <w:bCs w:val="0"/>
          <w:sz w:val="26"/>
          <w:szCs w:val="26"/>
          <w:rtl/>
        </w:rPr>
        <w:t>- הסבר בכמה מילים מדוע</w:t>
      </w:r>
    </w:p>
    <w:p w14:paraId="32A98FA5" w14:textId="79001017" w:rsidR="00BF5050" w:rsidRPr="00BF5050" w:rsidRDefault="00BF5050" w:rsidP="00BF5050">
      <w:pPr>
        <w:ind w:left="858"/>
      </w:pPr>
      <w:r>
        <w:rPr>
          <w:rFonts w:hint="cs"/>
          <w:rtl/>
        </w:rPr>
        <w:t xml:space="preserve">שימוש בשפת </w:t>
      </w:r>
      <w:r>
        <w:rPr>
          <w:rFonts w:hint="cs"/>
        </w:rPr>
        <w:t>JS</w:t>
      </w:r>
      <w:r>
        <w:rPr>
          <w:rFonts w:hint="cs"/>
          <w:rtl/>
        </w:rPr>
        <w:t xml:space="preserve"> על מנת לפתח ממשק </w:t>
      </w:r>
      <w:r>
        <w:t>web</w:t>
      </w:r>
      <w:r>
        <w:rPr>
          <w:rFonts w:hint="cs"/>
          <w:rtl/>
        </w:rPr>
        <w:t xml:space="preserve"> </w:t>
      </w:r>
      <w:r w:rsidR="00DE720C">
        <w:rPr>
          <w:rFonts w:hint="cs"/>
          <w:rtl/>
        </w:rPr>
        <w:t>לפי מה שלמדנו בכיתה .</w:t>
      </w:r>
    </w:p>
    <w:p w14:paraId="2D8CF432" w14:textId="0D48B449" w:rsidR="00410C88" w:rsidRPr="00410C88" w:rsidRDefault="00431D83" w:rsidP="00410C88">
      <w:pPr>
        <w:rPr>
          <w:color w:val="00B050"/>
          <w:rtl/>
        </w:rPr>
      </w:pPr>
      <w:r>
        <w:rPr>
          <w:color w:val="00B050"/>
        </w:rPr>
        <w:t xml:space="preserve"> </w:t>
      </w:r>
    </w:p>
    <w:p w14:paraId="2D8CF433" w14:textId="16EB0B90" w:rsidR="00F119E5" w:rsidRDefault="00D353F0" w:rsidP="00FC300F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C02F4C">
        <w:rPr>
          <w:rFonts w:ascii="David" w:hAnsi="David" w:cs="David"/>
          <w:b w:val="0"/>
          <w:bCs w:val="0"/>
          <w:sz w:val="26"/>
          <w:szCs w:val="26"/>
          <w:rtl/>
        </w:rPr>
        <w:t xml:space="preserve">חלוקה </w:t>
      </w:r>
      <w:proofErr w:type="spellStart"/>
      <w:r w:rsidRPr="00C02F4C">
        <w:rPr>
          <w:rFonts w:ascii="David" w:hAnsi="David" w:cs="David"/>
          <w:b w:val="0"/>
          <w:bCs w:val="0"/>
          <w:sz w:val="26"/>
          <w:szCs w:val="26"/>
          <w:rtl/>
        </w:rPr>
        <w:t>לתכניות</w:t>
      </w:r>
      <w:proofErr w:type="spellEnd"/>
      <w:r w:rsidRPr="00C02F4C">
        <w:rPr>
          <w:rFonts w:ascii="David" w:hAnsi="David" w:cs="David"/>
          <w:b w:val="0"/>
          <w:bCs w:val="0"/>
          <w:sz w:val="26"/>
          <w:szCs w:val="26"/>
          <w:rtl/>
        </w:rPr>
        <w:t xml:space="preserve"> ומודולים</w:t>
      </w:r>
      <w:r w:rsidR="00F119E5" w:rsidRPr="00F119E5">
        <w:rPr>
          <w:rFonts w:ascii="David" w:hAnsi="David" w:cs="David"/>
          <w:b w:val="0"/>
          <w:bCs w:val="0"/>
          <w:sz w:val="26"/>
          <w:szCs w:val="26"/>
          <w:rtl/>
        </w:rPr>
        <w:t xml:space="preserve"> </w:t>
      </w:r>
    </w:p>
    <w:p w14:paraId="74EFF73A" w14:textId="002F75EE" w:rsidR="003176CC" w:rsidRPr="003176CC" w:rsidRDefault="003176CC" w:rsidP="003176CC">
      <w:pPr>
        <w:ind w:left="720"/>
        <w:rPr>
          <w:rtl/>
        </w:rPr>
      </w:pPr>
      <w:r>
        <w:rPr>
          <w:rFonts w:hint="cs"/>
          <w:rtl/>
        </w:rPr>
        <w:t xml:space="preserve">השאלה , הצגת מלאי קיים , הצגת מלאי לקוח </w:t>
      </w:r>
      <w:r w:rsidR="008D2B80">
        <w:rPr>
          <w:rFonts w:hint="cs"/>
          <w:rtl/>
        </w:rPr>
        <w:t xml:space="preserve">, סטטיסטיקות השאלות מוצרים </w:t>
      </w:r>
    </w:p>
    <w:p w14:paraId="2D8CF434" w14:textId="62819A4C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סביבת השרת</w:t>
      </w:r>
      <w:r w:rsidR="00564E8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(מקומי, וירטואלי,</w:t>
      </w:r>
      <w:r w:rsidR="00AA79E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564E89">
        <w:rPr>
          <w:rFonts w:ascii="David" w:hAnsi="David" w:cs="David" w:hint="cs"/>
          <w:b w:val="0"/>
          <w:bCs w:val="0"/>
          <w:sz w:val="26"/>
          <w:szCs w:val="26"/>
          <w:rtl/>
        </w:rPr>
        <w:t>ענן,</w:t>
      </w:r>
      <w:r w:rsidR="00AA79E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564E89">
        <w:rPr>
          <w:rFonts w:ascii="David" w:hAnsi="David" w:cs="David" w:hint="cs"/>
          <w:b w:val="0"/>
          <w:bCs w:val="0"/>
          <w:sz w:val="26"/>
          <w:szCs w:val="26"/>
          <w:rtl/>
        </w:rPr>
        <w:t>שירות אירוח)</w:t>
      </w:r>
    </w:p>
    <w:p w14:paraId="2D8CF435" w14:textId="6CE1D4E4" w:rsidR="00410C88" w:rsidRPr="00410C88" w:rsidRDefault="00BF5050" w:rsidP="00BF5050">
      <w:pPr>
        <w:ind w:left="858"/>
        <w:rPr>
          <w:color w:val="00B050"/>
        </w:rPr>
      </w:pPr>
      <w:r>
        <w:rPr>
          <w:rFonts w:hint="cs"/>
          <w:color w:val="00B050"/>
          <w:rtl/>
        </w:rPr>
        <w:t>שרת אירוח שיתופי</w:t>
      </w:r>
    </w:p>
    <w:p w14:paraId="2D8CF436" w14:textId="5104C8BC" w:rsidR="00F119E5" w:rsidRDefault="00F35B99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>
        <w:rPr>
          <w:rFonts w:ascii="David" w:hAnsi="David" w:cs="David" w:hint="cs"/>
          <w:b w:val="0"/>
          <w:bCs w:val="0"/>
          <w:sz w:val="26"/>
          <w:szCs w:val="26"/>
          <w:rtl/>
        </w:rPr>
        <w:t>ממשק</w:t>
      </w:r>
      <w:r w:rsidR="00F119E5" w:rsidRPr="00F119E5">
        <w:rPr>
          <w:rFonts w:ascii="David" w:hAnsi="David" w:cs="David"/>
          <w:b w:val="0"/>
          <w:bCs w:val="0"/>
          <w:sz w:val="26"/>
          <w:szCs w:val="26"/>
          <w:rtl/>
        </w:rPr>
        <w:t xml:space="preserve"> המשתמש/לקוח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7C5962">
        <w:rPr>
          <w:rFonts w:ascii="David" w:hAnsi="David" w:cs="David"/>
          <w:b w:val="0"/>
          <w:bCs w:val="0"/>
          <w:sz w:val="26"/>
          <w:szCs w:val="26"/>
          <w:rtl/>
        </w:rPr>
        <w:t>–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>
        <w:rPr>
          <w:rFonts w:ascii="David" w:hAnsi="David" w:cs="David" w:hint="cs"/>
          <w:b w:val="0"/>
          <w:bCs w:val="0"/>
          <w:sz w:val="26"/>
          <w:szCs w:val="26"/>
        </w:rPr>
        <w:t>GUI</w:t>
      </w:r>
    </w:p>
    <w:p w14:paraId="2FB84339" w14:textId="3F95C43D" w:rsidR="007C5962" w:rsidRDefault="007C5962" w:rsidP="007C5962">
      <w:pPr>
        <w:rPr>
          <w:rtl/>
        </w:rPr>
      </w:pPr>
      <w:r w:rsidRPr="007C5962">
        <w:rPr>
          <w:rtl/>
        </w:rPr>
        <w:drawing>
          <wp:anchor distT="0" distB="0" distL="114300" distR="114300" simplePos="0" relativeHeight="251664384" behindDoc="0" locked="0" layoutInCell="1" allowOverlap="1" wp14:anchorId="31416377" wp14:editId="7BF7C1E8">
            <wp:simplePos x="0" y="0"/>
            <wp:positionH relativeFrom="column">
              <wp:posOffset>3177540</wp:posOffset>
            </wp:positionH>
            <wp:positionV relativeFrom="paragraph">
              <wp:posOffset>5080</wp:posOffset>
            </wp:positionV>
            <wp:extent cx="2865120" cy="196723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962">
        <w:rPr>
          <w:rtl/>
        </w:rPr>
        <w:drawing>
          <wp:anchor distT="0" distB="0" distL="114300" distR="114300" simplePos="0" relativeHeight="251654144" behindDoc="0" locked="0" layoutInCell="1" allowOverlap="1" wp14:anchorId="0DE3C2E9" wp14:editId="016EC489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2987040" cy="2045991"/>
            <wp:effectExtent l="0" t="0" r="381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045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19238" w14:textId="6F262C32" w:rsidR="007C5962" w:rsidRDefault="007C5962" w:rsidP="007C5962">
      <w:pPr>
        <w:rPr>
          <w:rtl/>
        </w:rPr>
      </w:pPr>
    </w:p>
    <w:p w14:paraId="0F9A27EE" w14:textId="579379E9" w:rsidR="007C5962" w:rsidRDefault="007C5962" w:rsidP="007C5962">
      <w:pPr>
        <w:rPr>
          <w:rtl/>
        </w:rPr>
      </w:pPr>
    </w:p>
    <w:p w14:paraId="1B54347D" w14:textId="3EDAD868" w:rsidR="007C5962" w:rsidRDefault="007C5962" w:rsidP="007C5962">
      <w:pPr>
        <w:rPr>
          <w:rtl/>
        </w:rPr>
      </w:pPr>
    </w:p>
    <w:p w14:paraId="0BD61B7C" w14:textId="2429D4D7" w:rsidR="007C5962" w:rsidRDefault="007C5962" w:rsidP="007C5962">
      <w:pPr>
        <w:rPr>
          <w:rtl/>
        </w:rPr>
      </w:pPr>
    </w:p>
    <w:p w14:paraId="1CEA7956" w14:textId="53B2A8AB" w:rsidR="007C5962" w:rsidRDefault="007C5962" w:rsidP="007C5962">
      <w:pPr>
        <w:rPr>
          <w:rtl/>
        </w:rPr>
      </w:pPr>
    </w:p>
    <w:p w14:paraId="5808CDCA" w14:textId="502EC849" w:rsidR="007C5962" w:rsidRDefault="007C5962" w:rsidP="007C5962">
      <w:pPr>
        <w:rPr>
          <w:rtl/>
        </w:rPr>
      </w:pPr>
    </w:p>
    <w:p w14:paraId="71455842" w14:textId="141E29F5" w:rsidR="007C5962" w:rsidRDefault="007C5962" w:rsidP="007C5962">
      <w:pPr>
        <w:rPr>
          <w:rtl/>
        </w:rPr>
      </w:pPr>
    </w:p>
    <w:p w14:paraId="1D1D56B5" w14:textId="0994270A" w:rsidR="007C5962" w:rsidRDefault="007C5962" w:rsidP="007C5962">
      <w:pPr>
        <w:rPr>
          <w:rtl/>
        </w:rPr>
      </w:pPr>
    </w:p>
    <w:p w14:paraId="13AA507A" w14:textId="71FB6B88" w:rsidR="007C5962" w:rsidRDefault="007C5962" w:rsidP="007C5962">
      <w:pPr>
        <w:rPr>
          <w:rtl/>
        </w:rPr>
      </w:pPr>
    </w:p>
    <w:p w14:paraId="6AE7D4C1" w14:textId="5AD9ED3E" w:rsidR="007C5962" w:rsidRDefault="007C5962" w:rsidP="007C5962">
      <w:pPr>
        <w:rPr>
          <w:rtl/>
        </w:rPr>
      </w:pPr>
    </w:p>
    <w:p w14:paraId="756F4A8C" w14:textId="6939743C" w:rsidR="007C5962" w:rsidRDefault="007C5962" w:rsidP="007C5962">
      <w:pPr>
        <w:rPr>
          <w:rtl/>
        </w:rPr>
      </w:pPr>
    </w:p>
    <w:p w14:paraId="722B2319" w14:textId="4C3DBADA" w:rsidR="007C5962" w:rsidRDefault="007C5962" w:rsidP="007C5962">
      <w:pPr>
        <w:rPr>
          <w:rtl/>
        </w:rPr>
      </w:pPr>
    </w:p>
    <w:p w14:paraId="03CFBC34" w14:textId="2109536B" w:rsidR="007C5962" w:rsidRDefault="007C5962" w:rsidP="007C5962">
      <w:pPr>
        <w:rPr>
          <w:rtl/>
        </w:rPr>
      </w:pPr>
      <w:r w:rsidRPr="007C5962">
        <w:rPr>
          <w:rtl/>
        </w:rPr>
        <w:drawing>
          <wp:anchor distT="0" distB="0" distL="114300" distR="114300" simplePos="0" relativeHeight="251670528" behindDoc="0" locked="0" layoutInCell="1" allowOverlap="1" wp14:anchorId="2C0D904A" wp14:editId="76C9FAF8">
            <wp:simplePos x="0" y="0"/>
            <wp:positionH relativeFrom="column">
              <wp:posOffset>1409700</wp:posOffset>
            </wp:positionH>
            <wp:positionV relativeFrom="paragraph">
              <wp:posOffset>51435</wp:posOffset>
            </wp:positionV>
            <wp:extent cx="3017520" cy="2075180"/>
            <wp:effectExtent l="0" t="0" r="0" b="127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F30FE" w14:textId="5F1741AF" w:rsidR="007C5962" w:rsidRDefault="007C5962" w:rsidP="007C5962">
      <w:pPr>
        <w:rPr>
          <w:rtl/>
        </w:rPr>
      </w:pPr>
    </w:p>
    <w:p w14:paraId="1A3FC65F" w14:textId="1BA9DE4A" w:rsidR="007C5962" w:rsidRDefault="007C5962" w:rsidP="007C5962">
      <w:pPr>
        <w:rPr>
          <w:rtl/>
        </w:rPr>
      </w:pPr>
    </w:p>
    <w:p w14:paraId="5EC18410" w14:textId="016DF971" w:rsidR="007C5962" w:rsidRDefault="007C5962" w:rsidP="007C5962">
      <w:pPr>
        <w:rPr>
          <w:rtl/>
        </w:rPr>
      </w:pPr>
    </w:p>
    <w:p w14:paraId="76A47A59" w14:textId="1EF6B2BA" w:rsidR="007C5962" w:rsidRDefault="007C5962" w:rsidP="007C5962">
      <w:pPr>
        <w:rPr>
          <w:rtl/>
        </w:rPr>
      </w:pPr>
    </w:p>
    <w:p w14:paraId="79334FED" w14:textId="408E2671" w:rsidR="007C5962" w:rsidRDefault="007C5962" w:rsidP="007C5962">
      <w:pPr>
        <w:rPr>
          <w:rtl/>
        </w:rPr>
      </w:pPr>
    </w:p>
    <w:p w14:paraId="286593E5" w14:textId="5BE77FAC" w:rsidR="007C5962" w:rsidRDefault="007C5962" w:rsidP="007C5962">
      <w:pPr>
        <w:rPr>
          <w:rtl/>
        </w:rPr>
      </w:pPr>
    </w:p>
    <w:p w14:paraId="5B19CE43" w14:textId="080AC5F2" w:rsidR="007C5962" w:rsidRDefault="007C5962" w:rsidP="007C5962">
      <w:pPr>
        <w:rPr>
          <w:rtl/>
        </w:rPr>
      </w:pPr>
    </w:p>
    <w:p w14:paraId="20589415" w14:textId="0135A1D4" w:rsidR="007C5962" w:rsidRDefault="007C5962" w:rsidP="007C5962">
      <w:pPr>
        <w:rPr>
          <w:rtl/>
        </w:rPr>
      </w:pPr>
    </w:p>
    <w:p w14:paraId="018DFE56" w14:textId="3F62E530" w:rsidR="007C5962" w:rsidRDefault="007C5962" w:rsidP="007C5962">
      <w:pPr>
        <w:rPr>
          <w:rtl/>
        </w:rPr>
      </w:pPr>
    </w:p>
    <w:p w14:paraId="4FFF2D66" w14:textId="0B7D942D" w:rsidR="007C5962" w:rsidRDefault="007C5962" w:rsidP="007C5962">
      <w:pPr>
        <w:rPr>
          <w:rtl/>
        </w:rPr>
      </w:pPr>
    </w:p>
    <w:p w14:paraId="6BAA27F6" w14:textId="79CBE93F" w:rsidR="007C5962" w:rsidRDefault="007C5962" w:rsidP="007C5962">
      <w:pPr>
        <w:rPr>
          <w:rtl/>
        </w:rPr>
      </w:pPr>
    </w:p>
    <w:p w14:paraId="1EC010D9" w14:textId="77777777" w:rsidR="007C5962" w:rsidRDefault="007C5962" w:rsidP="007C5962">
      <w:pPr>
        <w:rPr>
          <w:rtl/>
        </w:rPr>
      </w:pPr>
    </w:p>
    <w:p w14:paraId="144530CE" w14:textId="3D6DF9D8" w:rsidR="007C5962" w:rsidRDefault="007C5962" w:rsidP="007C5962">
      <w:pPr>
        <w:rPr>
          <w:rtl/>
        </w:rPr>
      </w:pPr>
    </w:p>
    <w:p w14:paraId="3F16B759" w14:textId="6584B00A" w:rsidR="007C5962" w:rsidRDefault="007C5962" w:rsidP="007C5962">
      <w:pPr>
        <w:rPr>
          <w:rtl/>
        </w:rPr>
      </w:pPr>
    </w:p>
    <w:p w14:paraId="2E626040" w14:textId="77777777" w:rsidR="007C5962" w:rsidRPr="007C5962" w:rsidRDefault="007C5962" w:rsidP="007C5962"/>
    <w:p w14:paraId="2D8CF437" w14:textId="4B1E761F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lastRenderedPageBreak/>
        <w:t>ממשקים למערכות אחרות /</w:t>
      </w:r>
      <w:r>
        <w:rPr>
          <w:rFonts w:ascii="David" w:hAnsi="David" w:cs="David"/>
          <w:b w:val="0"/>
          <w:bCs w:val="0"/>
          <w:sz w:val="26"/>
          <w:szCs w:val="26"/>
        </w:rPr>
        <w:t>:</w:t>
      </w:r>
      <w:r w:rsidRPr="00F119E5">
        <w:rPr>
          <w:rFonts w:ascii="David" w:hAnsi="David" w:cs="David"/>
          <w:b w:val="0"/>
          <w:bCs w:val="0"/>
          <w:sz w:val="26"/>
          <w:szCs w:val="26"/>
        </w:rPr>
        <w:t xml:space="preserve">API </w:t>
      </w: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 xml:space="preserve">  </w:t>
      </w:r>
    </w:p>
    <w:p w14:paraId="2D8CF438" w14:textId="549FCADC" w:rsidR="00410C88" w:rsidRPr="00410C88" w:rsidRDefault="00431D83" w:rsidP="00410C88">
      <w:pPr>
        <w:rPr>
          <w:color w:val="00B050"/>
        </w:rPr>
      </w:pPr>
      <w:r>
        <w:rPr>
          <w:color w:val="00B050"/>
        </w:rPr>
        <w:t xml:space="preserve"> </w:t>
      </w:r>
      <w:r w:rsidR="00E57FEE">
        <w:rPr>
          <w:color w:val="00B050"/>
          <w:rtl/>
        </w:rPr>
        <w:tab/>
      </w:r>
    </w:p>
    <w:p w14:paraId="64E199B4" w14:textId="77777777" w:rsidR="003176CC" w:rsidRPr="003176CC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שימוש בחבילות תוכנה:</w:t>
      </w:r>
    </w:p>
    <w:p w14:paraId="2D8CF439" w14:textId="5C3E2CED" w:rsidR="00F119E5" w:rsidRPr="00F119E5" w:rsidRDefault="003176CC" w:rsidP="003176CC">
      <w:pPr>
        <w:pStyle w:val="1"/>
        <w:numPr>
          <w:ilvl w:val="0"/>
          <w:numId w:val="0"/>
        </w:numPr>
        <w:ind w:left="720"/>
        <w:jc w:val="left"/>
      </w:pPr>
      <w:proofErr w:type="spellStart"/>
      <w:r>
        <w:t>reactjs</w:t>
      </w:r>
      <w:proofErr w:type="spellEnd"/>
      <w:r w:rsidR="00F119E5" w:rsidRPr="00F119E5">
        <w:rPr>
          <w:rtl/>
        </w:rPr>
        <w:br/>
      </w:r>
      <w:r w:rsidR="00F119E5" w:rsidRPr="00F119E5">
        <w:rPr>
          <w:rtl/>
        </w:rPr>
        <w:br/>
      </w:r>
    </w:p>
    <w:p w14:paraId="2D8CF43A" w14:textId="77777777" w:rsidR="00F119E5" w:rsidRDefault="00F119E5" w:rsidP="00F11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שימוש במבני נתונים וארגון קבצים</w:t>
      </w:r>
    </w:p>
    <w:p w14:paraId="2D8CF43B" w14:textId="77777777" w:rsidR="00AC07D6" w:rsidRPr="00C02F4C" w:rsidRDefault="00AC07D6" w:rsidP="00C02F4C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נא פרט </w:t>
      </w:r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את </w:t>
      </w:r>
      <w:r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מבני הנתונים.</w:t>
      </w:r>
    </w:p>
    <w:p w14:paraId="2D8CF43C" w14:textId="77777777" w:rsidR="004E0D03" w:rsidRPr="00C02F4C" w:rsidRDefault="00AC07D6" w:rsidP="00C02F4C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נא פרט את </w:t>
      </w:r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שיטת </w:t>
      </w:r>
      <w:proofErr w:type="spellStart"/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האיחסון</w:t>
      </w:r>
      <w:proofErr w:type="spellEnd"/>
      <w:r w:rsidR="00AA79E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(מאגר,</w:t>
      </w:r>
      <w:r w:rsidR="00AA79E5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קבצים ובאיזה טכנולוגיה)</w:t>
      </w:r>
    </w:p>
    <w:p w14:paraId="2D8CF43D" w14:textId="75157804" w:rsidR="004E0D03" w:rsidRDefault="00312BE8" w:rsidP="00C02F4C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312BE8">
        <w:rPr>
          <w:rFonts w:ascii="David" w:hAnsi="David" w:cs="David"/>
          <w:b w:val="0"/>
          <w:bCs w:val="0"/>
          <w:noProof/>
          <w:sz w:val="26"/>
          <w:szCs w:val="26"/>
          <w:rtl/>
        </w:rPr>
        <w:drawing>
          <wp:anchor distT="0" distB="0" distL="114300" distR="114300" simplePos="0" relativeHeight="251656704" behindDoc="0" locked="0" layoutInCell="1" allowOverlap="1" wp14:anchorId="747D5B88" wp14:editId="75B7B18E">
            <wp:simplePos x="0" y="0"/>
            <wp:positionH relativeFrom="column">
              <wp:posOffset>858782</wp:posOffset>
            </wp:positionH>
            <wp:positionV relativeFrom="paragraph">
              <wp:posOffset>391309</wp:posOffset>
            </wp:positionV>
            <wp:extent cx="4966447" cy="2069353"/>
            <wp:effectExtent l="0" t="0" r="5715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47" cy="2069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7D6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נא ציין מנגנוני התאוששות מנפילה\</w:t>
      </w:r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קריסה</w:t>
      </w:r>
      <w:r w:rsidR="00620780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\תמיכה </w:t>
      </w:r>
      <w:proofErr w:type="spellStart"/>
      <w:r w:rsidR="00620780">
        <w:rPr>
          <w:rFonts w:ascii="David" w:hAnsi="David" w:cs="David" w:hint="cs"/>
          <w:b w:val="0"/>
          <w:bCs w:val="0"/>
          <w:sz w:val="26"/>
          <w:szCs w:val="26"/>
          <w:rtl/>
        </w:rPr>
        <w:t>בטראנזקציות</w:t>
      </w:r>
      <w:proofErr w:type="spellEnd"/>
      <w:r w:rsidR="004E0D03"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>.</w:t>
      </w:r>
      <w:r w:rsidR="00AA79E5">
        <w:rPr>
          <w:rFonts w:ascii="David" w:hAnsi="David" w:cs="David"/>
          <w:b w:val="0"/>
          <w:bCs w:val="0"/>
          <w:sz w:val="26"/>
          <w:szCs w:val="26"/>
          <w:rtl/>
        </w:rPr>
        <w:br/>
      </w:r>
    </w:p>
    <w:p w14:paraId="3D0039A9" w14:textId="47CBEB7A" w:rsidR="00BF5050" w:rsidRDefault="00BF5050" w:rsidP="00BF5050">
      <w:pPr>
        <w:rPr>
          <w:rtl/>
        </w:rPr>
      </w:pPr>
    </w:p>
    <w:p w14:paraId="357CF0A8" w14:textId="1529251D" w:rsidR="00BF5050" w:rsidRDefault="00BF5050" w:rsidP="00BF5050">
      <w:pPr>
        <w:rPr>
          <w:rtl/>
        </w:rPr>
      </w:pPr>
    </w:p>
    <w:p w14:paraId="66819955" w14:textId="14E43CE1" w:rsidR="00BF5050" w:rsidRDefault="00BF5050" w:rsidP="00BF5050">
      <w:pPr>
        <w:rPr>
          <w:rtl/>
        </w:rPr>
      </w:pPr>
    </w:p>
    <w:p w14:paraId="130045E7" w14:textId="0C86714F" w:rsidR="00BF5050" w:rsidRDefault="00BF5050" w:rsidP="00BF5050">
      <w:pPr>
        <w:rPr>
          <w:rtl/>
        </w:rPr>
      </w:pPr>
    </w:p>
    <w:p w14:paraId="1CB594A1" w14:textId="7D13AF6A" w:rsidR="00BF5050" w:rsidRDefault="00BF5050" w:rsidP="00BF5050">
      <w:pPr>
        <w:rPr>
          <w:rtl/>
        </w:rPr>
      </w:pPr>
    </w:p>
    <w:p w14:paraId="773D67EC" w14:textId="23F7E841" w:rsidR="00BF5050" w:rsidRDefault="00BF5050" w:rsidP="00BF5050">
      <w:pPr>
        <w:rPr>
          <w:rtl/>
        </w:rPr>
      </w:pPr>
    </w:p>
    <w:p w14:paraId="7895BB09" w14:textId="2168F653" w:rsidR="00312BE8" w:rsidRDefault="00312BE8" w:rsidP="00BF5050">
      <w:pPr>
        <w:rPr>
          <w:rtl/>
        </w:rPr>
      </w:pPr>
    </w:p>
    <w:p w14:paraId="52BE8B11" w14:textId="72E9FEDD" w:rsidR="00312BE8" w:rsidRDefault="00312BE8" w:rsidP="00BF5050">
      <w:pPr>
        <w:rPr>
          <w:rtl/>
        </w:rPr>
      </w:pPr>
    </w:p>
    <w:p w14:paraId="15E34F83" w14:textId="4C6E055E" w:rsidR="00312BE8" w:rsidRDefault="00312BE8" w:rsidP="00BF5050">
      <w:pPr>
        <w:rPr>
          <w:rtl/>
        </w:rPr>
      </w:pPr>
    </w:p>
    <w:p w14:paraId="33D0CA81" w14:textId="6BF58B28" w:rsidR="00312BE8" w:rsidRDefault="00312BE8" w:rsidP="00BF5050">
      <w:pPr>
        <w:rPr>
          <w:rtl/>
        </w:rPr>
      </w:pPr>
    </w:p>
    <w:p w14:paraId="45E864A2" w14:textId="7F69724A" w:rsidR="00312BE8" w:rsidRDefault="00312BE8" w:rsidP="00BF5050">
      <w:pPr>
        <w:rPr>
          <w:rtl/>
        </w:rPr>
      </w:pPr>
    </w:p>
    <w:p w14:paraId="0B52801D" w14:textId="77777777" w:rsidR="00312BE8" w:rsidRDefault="00312BE8" w:rsidP="00BF5050">
      <w:pPr>
        <w:rPr>
          <w:rtl/>
        </w:rPr>
      </w:pPr>
    </w:p>
    <w:p w14:paraId="732E1AD5" w14:textId="4AC85C9B" w:rsidR="00BF5050" w:rsidRDefault="00BF5050" w:rsidP="00BF5050">
      <w:pPr>
        <w:rPr>
          <w:rtl/>
        </w:rPr>
      </w:pPr>
    </w:p>
    <w:p w14:paraId="039590A3" w14:textId="1BDA6707" w:rsidR="00BF5050" w:rsidRDefault="00BF5050" w:rsidP="00BF5050">
      <w:pPr>
        <w:rPr>
          <w:rtl/>
        </w:rPr>
      </w:pPr>
    </w:p>
    <w:p w14:paraId="24AF38A8" w14:textId="77777777" w:rsidR="00BF5050" w:rsidRPr="00BF5050" w:rsidRDefault="00BF5050" w:rsidP="00BF5050">
      <w:pPr>
        <w:rPr>
          <w:rtl/>
        </w:rPr>
      </w:pPr>
    </w:p>
    <w:p w14:paraId="2D8CF43E" w14:textId="7067D637" w:rsidR="003961D7" w:rsidRDefault="003961D7" w:rsidP="00B3761C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תרשי</w:t>
      </w:r>
      <w:r w:rsidR="00B3761C">
        <w:rPr>
          <w:rFonts w:ascii="David" w:hAnsi="David" w:cs="David" w:hint="cs"/>
          <w:sz w:val="26"/>
          <w:szCs w:val="26"/>
          <w:rtl/>
        </w:rPr>
        <w:t>מ</w:t>
      </w:r>
      <w:r w:rsidR="00F35B99">
        <w:rPr>
          <w:rFonts w:ascii="David" w:hAnsi="David" w:cs="David" w:hint="cs"/>
          <w:sz w:val="26"/>
          <w:szCs w:val="26"/>
          <w:rtl/>
        </w:rPr>
        <w:t>י מ</w:t>
      </w:r>
      <w:r w:rsidR="00B3761C">
        <w:rPr>
          <w:rFonts w:ascii="David" w:hAnsi="David" w:cs="David" w:hint="cs"/>
          <w:sz w:val="26"/>
          <w:szCs w:val="26"/>
          <w:rtl/>
        </w:rPr>
        <w:t>ערכת מרכזיים</w:t>
      </w:r>
    </w:p>
    <w:p w14:paraId="0F591744" w14:textId="4D4FE3C1" w:rsidR="004F4247" w:rsidRDefault="003961D7" w:rsidP="00431D83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color w:val="FF0000"/>
          <w:sz w:val="26"/>
          <w:szCs w:val="26"/>
          <w:rtl/>
        </w:rPr>
      </w:pPr>
      <w:r w:rsidRPr="00F35B99">
        <w:rPr>
          <w:rFonts w:ascii="David" w:hAnsi="David" w:cs="David"/>
          <w:b w:val="0"/>
          <w:bCs w:val="0"/>
          <w:sz w:val="26"/>
          <w:szCs w:val="26"/>
        </w:rPr>
        <w:t>Use</w:t>
      </w:r>
      <w:r w:rsidR="00F35B99" w:rsidRPr="00F35B99">
        <w:rPr>
          <w:rFonts w:ascii="David" w:hAnsi="David" w:cs="David"/>
          <w:b w:val="0"/>
          <w:bCs w:val="0"/>
          <w:sz w:val="26"/>
          <w:szCs w:val="26"/>
        </w:rPr>
        <w:t xml:space="preserve"> </w:t>
      </w:r>
      <w:r w:rsidRPr="00F35B99">
        <w:rPr>
          <w:rFonts w:ascii="David" w:hAnsi="David" w:cs="David"/>
          <w:b w:val="0"/>
          <w:bCs w:val="0"/>
          <w:sz w:val="26"/>
          <w:szCs w:val="26"/>
        </w:rPr>
        <w:t>Case</w:t>
      </w:r>
      <w:r w:rsidR="00945E9F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945E9F" w:rsidRPr="00945E9F">
        <w:rPr>
          <w:rFonts w:ascii="David" w:hAnsi="David" w:cs="David" w:hint="cs"/>
          <w:b w:val="0"/>
          <w:bCs w:val="0"/>
          <w:color w:val="FF0000"/>
          <w:sz w:val="26"/>
          <w:szCs w:val="26"/>
          <w:rtl/>
        </w:rPr>
        <w:t>אופן השימוש</w:t>
      </w:r>
    </w:p>
    <w:p w14:paraId="13599841" w14:textId="7A3AA33A" w:rsidR="00973730" w:rsidRDefault="00973730" w:rsidP="00973730">
      <w:pPr>
        <w:rPr>
          <w:rtl/>
        </w:rPr>
      </w:pPr>
      <w:r w:rsidRPr="00973730">
        <w:rPr>
          <w:rFonts w:ascii="David" w:hAnsi="David" w:cs="David"/>
          <w:noProof/>
          <w:color w:val="FF0000"/>
          <w:sz w:val="26"/>
          <w:szCs w:val="26"/>
          <w:rtl/>
        </w:rPr>
        <w:drawing>
          <wp:anchor distT="0" distB="0" distL="114300" distR="114300" simplePos="0" relativeHeight="251658752" behindDoc="0" locked="0" layoutInCell="1" allowOverlap="1" wp14:anchorId="5DC08D0D" wp14:editId="7F64A0F2">
            <wp:simplePos x="0" y="0"/>
            <wp:positionH relativeFrom="column">
              <wp:posOffset>788266</wp:posOffset>
            </wp:positionH>
            <wp:positionV relativeFrom="paragraph">
              <wp:posOffset>70889</wp:posOffset>
            </wp:positionV>
            <wp:extent cx="2841684" cy="2348576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84" cy="234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04270" w14:textId="67AA08CB" w:rsidR="00973730" w:rsidRDefault="00973730" w:rsidP="00973730">
      <w:pPr>
        <w:rPr>
          <w:rtl/>
        </w:rPr>
      </w:pPr>
    </w:p>
    <w:p w14:paraId="30705B43" w14:textId="33B8AF1E" w:rsidR="00973730" w:rsidRDefault="00973730" w:rsidP="00973730">
      <w:pPr>
        <w:rPr>
          <w:rtl/>
        </w:rPr>
      </w:pPr>
    </w:p>
    <w:p w14:paraId="37BD07BB" w14:textId="7892600B" w:rsidR="00973730" w:rsidRDefault="00973730" w:rsidP="00973730">
      <w:pPr>
        <w:rPr>
          <w:rtl/>
        </w:rPr>
      </w:pPr>
    </w:p>
    <w:p w14:paraId="124BDB48" w14:textId="446050C9" w:rsidR="00973730" w:rsidRDefault="00973730" w:rsidP="00973730">
      <w:pPr>
        <w:rPr>
          <w:rtl/>
        </w:rPr>
      </w:pPr>
    </w:p>
    <w:p w14:paraId="3256F614" w14:textId="0D698C28" w:rsidR="00973730" w:rsidRDefault="00973730" w:rsidP="00973730">
      <w:pPr>
        <w:rPr>
          <w:rtl/>
        </w:rPr>
      </w:pPr>
    </w:p>
    <w:p w14:paraId="09C65F56" w14:textId="34268FE1" w:rsidR="00973730" w:rsidRPr="00973730" w:rsidRDefault="00973730" w:rsidP="00973730">
      <w:pPr>
        <w:rPr>
          <w:rtl/>
        </w:rPr>
      </w:pPr>
    </w:p>
    <w:p w14:paraId="07A64DDD" w14:textId="729C88D7" w:rsidR="00973730" w:rsidRDefault="00973730" w:rsidP="00973730">
      <w:pPr>
        <w:rPr>
          <w:rtl/>
        </w:rPr>
      </w:pPr>
    </w:p>
    <w:p w14:paraId="03F8643D" w14:textId="53FA5FA6" w:rsidR="00973730" w:rsidRDefault="00973730" w:rsidP="00973730">
      <w:pPr>
        <w:rPr>
          <w:rtl/>
        </w:rPr>
      </w:pPr>
    </w:p>
    <w:p w14:paraId="519BBFDC" w14:textId="5F1C4252" w:rsidR="00973730" w:rsidRDefault="00973730" w:rsidP="00973730">
      <w:pPr>
        <w:rPr>
          <w:rtl/>
        </w:rPr>
      </w:pPr>
    </w:p>
    <w:p w14:paraId="5A29371A" w14:textId="7A33CF30" w:rsidR="00973730" w:rsidRDefault="00973730" w:rsidP="00973730">
      <w:pPr>
        <w:rPr>
          <w:rtl/>
        </w:rPr>
      </w:pPr>
    </w:p>
    <w:p w14:paraId="5B537E2D" w14:textId="2D1C5858" w:rsidR="00973730" w:rsidRDefault="00973730" w:rsidP="00973730">
      <w:pPr>
        <w:rPr>
          <w:rtl/>
        </w:rPr>
      </w:pPr>
    </w:p>
    <w:p w14:paraId="3375F333" w14:textId="49530B28" w:rsidR="00973730" w:rsidRDefault="00973730" w:rsidP="00973730">
      <w:pPr>
        <w:rPr>
          <w:rtl/>
        </w:rPr>
      </w:pPr>
    </w:p>
    <w:p w14:paraId="11DFCB76" w14:textId="518D1DBF" w:rsidR="007C5962" w:rsidRDefault="007C5962" w:rsidP="00973730">
      <w:pPr>
        <w:rPr>
          <w:rtl/>
        </w:rPr>
      </w:pPr>
    </w:p>
    <w:p w14:paraId="2DBB04DA" w14:textId="7AB5D836" w:rsidR="007C5962" w:rsidRDefault="007C5962" w:rsidP="00973730">
      <w:pPr>
        <w:rPr>
          <w:rtl/>
        </w:rPr>
      </w:pPr>
    </w:p>
    <w:p w14:paraId="2D349896" w14:textId="55CE8DD4" w:rsidR="007C5962" w:rsidRDefault="007C5962" w:rsidP="00973730">
      <w:pPr>
        <w:rPr>
          <w:rtl/>
        </w:rPr>
      </w:pPr>
    </w:p>
    <w:p w14:paraId="7023E7F6" w14:textId="2C86C26D" w:rsidR="007C5962" w:rsidRDefault="007C5962" w:rsidP="00973730">
      <w:pPr>
        <w:rPr>
          <w:rtl/>
        </w:rPr>
      </w:pPr>
    </w:p>
    <w:p w14:paraId="48DDA564" w14:textId="7A1EC657" w:rsidR="007C5962" w:rsidRDefault="007C5962" w:rsidP="00973730">
      <w:pPr>
        <w:rPr>
          <w:rtl/>
        </w:rPr>
      </w:pPr>
    </w:p>
    <w:p w14:paraId="09ABEFB8" w14:textId="77777777" w:rsidR="007C5962" w:rsidRPr="00973730" w:rsidRDefault="007C5962" w:rsidP="00973730"/>
    <w:p w14:paraId="2D8CF43F" w14:textId="2DC041A1" w:rsidR="003961D7" w:rsidRPr="00945E9F" w:rsidRDefault="0068450A" w:rsidP="004F4247">
      <w:pPr>
        <w:pStyle w:val="1"/>
        <w:keepNext w:val="0"/>
        <w:numPr>
          <w:ilvl w:val="0"/>
          <w:numId w:val="0"/>
        </w:numPr>
        <w:spacing w:line="360" w:lineRule="auto"/>
        <w:ind w:left="426"/>
        <w:jc w:val="left"/>
        <w:rPr>
          <w:rFonts w:ascii="David" w:hAnsi="David" w:cs="David"/>
          <w:b w:val="0"/>
          <w:bCs w:val="0"/>
          <w:color w:val="FF0000"/>
          <w:sz w:val="26"/>
          <w:szCs w:val="26"/>
        </w:rPr>
      </w:pPr>
      <w:r>
        <w:rPr>
          <w:rFonts w:ascii="David" w:hAnsi="David" w:cs="David"/>
          <w:b w:val="0"/>
          <w:bCs w:val="0"/>
          <w:color w:val="FF0000"/>
          <w:sz w:val="26"/>
          <w:szCs w:val="26"/>
          <w:rtl/>
        </w:rPr>
        <w:br/>
      </w:r>
      <w:r w:rsidR="00431D83">
        <w:rPr>
          <w:rFonts w:ascii="David" w:hAnsi="David" w:cs="David"/>
          <w:b w:val="0"/>
          <w:bCs w:val="0"/>
          <w:sz w:val="26"/>
          <w:szCs w:val="26"/>
        </w:rPr>
        <w:t xml:space="preserve"> </w:t>
      </w:r>
    </w:p>
    <w:p w14:paraId="2D8CF440" w14:textId="35DE05C6" w:rsidR="003961D7" w:rsidRDefault="00936C1F" w:rsidP="003961D7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936C1F">
        <w:rPr>
          <w:noProof/>
          <w:rtl/>
        </w:rPr>
        <w:lastRenderedPageBreak/>
        <w:drawing>
          <wp:anchor distT="0" distB="0" distL="114300" distR="114300" simplePos="0" relativeHeight="251657728" behindDoc="1" locked="0" layoutInCell="1" allowOverlap="1" wp14:anchorId="05553BED" wp14:editId="09188CBB">
            <wp:simplePos x="0" y="0"/>
            <wp:positionH relativeFrom="column">
              <wp:posOffset>737235</wp:posOffset>
            </wp:positionH>
            <wp:positionV relativeFrom="paragraph">
              <wp:posOffset>359410</wp:posOffset>
            </wp:positionV>
            <wp:extent cx="3442335" cy="2684145"/>
            <wp:effectExtent l="0" t="0" r="5715" b="1905"/>
            <wp:wrapTight wrapText="bothSides">
              <wp:wrapPolygon edited="0">
                <wp:start x="0" y="0"/>
                <wp:lineTo x="0" y="21462"/>
                <wp:lineTo x="21516" y="21462"/>
                <wp:lineTo x="21516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D7" w:rsidRPr="00F35B99">
        <w:rPr>
          <w:rFonts w:ascii="David" w:hAnsi="David" w:cs="David"/>
          <w:b w:val="0"/>
          <w:bCs w:val="0"/>
          <w:sz w:val="26"/>
          <w:szCs w:val="26"/>
        </w:rPr>
        <w:t xml:space="preserve">Sequence </w:t>
      </w:r>
      <w:proofErr w:type="gramStart"/>
      <w:r w:rsidR="003961D7" w:rsidRPr="00F35B99">
        <w:rPr>
          <w:rFonts w:ascii="David" w:hAnsi="David" w:cs="David"/>
          <w:b w:val="0"/>
          <w:bCs w:val="0"/>
          <w:sz w:val="26"/>
          <w:szCs w:val="26"/>
        </w:rPr>
        <w:t>diagram</w:t>
      </w:r>
      <w:r w:rsidR="00FC300F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 -</w:t>
      </w:r>
      <w:proofErr w:type="gramEnd"/>
      <w:r w:rsidR="00FC300F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</w:p>
    <w:p w14:paraId="7F5F7D2E" w14:textId="7FE8AD7A" w:rsidR="00936C1F" w:rsidRDefault="00936C1F" w:rsidP="00936C1F">
      <w:pPr>
        <w:rPr>
          <w:rtl/>
        </w:rPr>
      </w:pPr>
    </w:p>
    <w:p w14:paraId="2A0AF5C1" w14:textId="0182AC35" w:rsidR="00936C1F" w:rsidRDefault="00936C1F" w:rsidP="00936C1F">
      <w:pPr>
        <w:rPr>
          <w:rtl/>
        </w:rPr>
      </w:pPr>
    </w:p>
    <w:p w14:paraId="0D151E7C" w14:textId="62D1B6CD" w:rsidR="00936C1F" w:rsidRDefault="00936C1F" w:rsidP="00936C1F">
      <w:pPr>
        <w:rPr>
          <w:rtl/>
        </w:rPr>
      </w:pPr>
    </w:p>
    <w:p w14:paraId="5AD9F17A" w14:textId="7611CD6D" w:rsidR="00936C1F" w:rsidRDefault="00936C1F" w:rsidP="00936C1F">
      <w:pPr>
        <w:rPr>
          <w:rtl/>
        </w:rPr>
      </w:pPr>
    </w:p>
    <w:p w14:paraId="2402D552" w14:textId="34E30F16" w:rsidR="00936C1F" w:rsidRDefault="00936C1F" w:rsidP="00936C1F">
      <w:pPr>
        <w:rPr>
          <w:rtl/>
        </w:rPr>
      </w:pPr>
    </w:p>
    <w:p w14:paraId="05C69EAE" w14:textId="41166660" w:rsidR="00936C1F" w:rsidRDefault="00936C1F" w:rsidP="00936C1F">
      <w:pPr>
        <w:rPr>
          <w:rtl/>
        </w:rPr>
      </w:pPr>
    </w:p>
    <w:p w14:paraId="136240E7" w14:textId="3B609118" w:rsidR="00936C1F" w:rsidRDefault="00936C1F" w:rsidP="00936C1F">
      <w:pPr>
        <w:rPr>
          <w:rtl/>
        </w:rPr>
      </w:pPr>
    </w:p>
    <w:p w14:paraId="02AB21E2" w14:textId="7A3F9E9C" w:rsidR="00936C1F" w:rsidRDefault="00936C1F" w:rsidP="00936C1F">
      <w:pPr>
        <w:rPr>
          <w:rtl/>
        </w:rPr>
      </w:pPr>
    </w:p>
    <w:p w14:paraId="75B4B9C3" w14:textId="31475EC2" w:rsidR="00936C1F" w:rsidRDefault="00936C1F" w:rsidP="00936C1F">
      <w:pPr>
        <w:rPr>
          <w:rtl/>
        </w:rPr>
      </w:pPr>
    </w:p>
    <w:p w14:paraId="1A0B0821" w14:textId="344390B0" w:rsidR="00936C1F" w:rsidRDefault="00936C1F" w:rsidP="00936C1F">
      <w:pPr>
        <w:rPr>
          <w:rtl/>
        </w:rPr>
      </w:pPr>
    </w:p>
    <w:p w14:paraId="1F127A58" w14:textId="22EC439C" w:rsidR="00936C1F" w:rsidRDefault="00936C1F" w:rsidP="00936C1F">
      <w:pPr>
        <w:rPr>
          <w:rtl/>
        </w:rPr>
      </w:pPr>
    </w:p>
    <w:p w14:paraId="5CEA6FA4" w14:textId="28C9DAB8" w:rsidR="00936C1F" w:rsidRDefault="00936C1F" w:rsidP="00936C1F">
      <w:pPr>
        <w:rPr>
          <w:rtl/>
        </w:rPr>
      </w:pPr>
    </w:p>
    <w:p w14:paraId="62D88D26" w14:textId="77777777" w:rsidR="00936C1F" w:rsidRDefault="00936C1F" w:rsidP="00936C1F">
      <w:pPr>
        <w:rPr>
          <w:rtl/>
        </w:rPr>
      </w:pPr>
    </w:p>
    <w:p w14:paraId="749D010F" w14:textId="219046E3" w:rsidR="00936C1F" w:rsidRDefault="00936C1F" w:rsidP="00936C1F">
      <w:pPr>
        <w:rPr>
          <w:rtl/>
        </w:rPr>
      </w:pPr>
    </w:p>
    <w:p w14:paraId="36FC30A8" w14:textId="03E36DBC" w:rsidR="00586AF6" w:rsidRDefault="00586AF6" w:rsidP="00936C1F">
      <w:pPr>
        <w:rPr>
          <w:rtl/>
        </w:rPr>
      </w:pPr>
    </w:p>
    <w:p w14:paraId="46F56A76" w14:textId="77777777" w:rsidR="00586AF6" w:rsidRDefault="00586AF6" w:rsidP="00936C1F">
      <w:pPr>
        <w:rPr>
          <w:rtl/>
        </w:rPr>
      </w:pPr>
    </w:p>
    <w:p w14:paraId="673570A4" w14:textId="08148625" w:rsidR="00936C1F" w:rsidRPr="00936C1F" w:rsidRDefault="00936C1F" w:rsidP="00936C1F">
      <w:pPr>
        <w:rPr>
          <w:rtl/>
        </w:rPr>
      </w:pPr>
    </w:p>
    <w:p w14:paraId="4626924E" w14:textId="0CF6838C" w:rsidR="004F4247" w:rsidRPr="004F4247" w:rsidRDefault="004F4247" w:rsidP="004F4247"/>
    <w:p w14:paraId="2D8CF441" w14:textId="4544BF96" w:rsidR="00707724" w:rsidRDefault="003961D7" w:rsidP="00C02F4C">
      <w:pPr>
        <w:pStyle w:val="1"/>
        <w:numPr>
          <w:ilvl w:val="1"/>
          <w:numId w:val="5"/>
        </w:numPr>
        <w:jc w:val="left"/>
        <w:rPr>
          <w:b w:val="0"/>
          <w:bCs w:val="0"/>
          <w:rtl/>
        </w:rPr>
      </w:pPr>
      <w:r w:rsidRPr="00F35B99">
        <w:rPr>
          <w:b w:val="0"/>
          <w:bCs w:val="0"/>
        </w:rPr>
        <w:t>Data flow</w:t>
      </w:r>
      <w:r w:rsidR="00707724">
        <w:rPr>
          <w:rFonts w:hint="cs"/>
          <w:b w:val="0"/>
          <w:bCs w:val="0"/>
          <w:rtl/>
        </w:rPr>
        <w:t xml:space="preserve">  </w:t>
      </w:r>
    </w:p>
    <w:p w14:paraId="6D6E9DDE" w14:textId="77777777" w:rsidR="00936C1F" w:rsidRDefault="00936C1F" w:rsidP="004F4247">
      <w:pPr>
        <w:rPr>
          <w:rtl/>
        </w:rPr>
      </w:pPr>
    </w:p>
    <w:p w14:paraId="111B9E6D" w14:textId="77777777" w:rsidR="00936C1F" w:rsidRDefault="00936C1F" w:rsidP="004F4247">
      <w:pPr>
        <w:rPr>
          <w:rtl/>
        </w:rPr>
      </w:pPr>
    </w:p>
    <w:p w14:paraId="7A328775" w14:textId="4546C6AB" w:rsidR="00936C1F" w:rsidRDefault="00AC5478" w:rsidP="004F4247">
      <w:pPr>
        <w:rPr>
          <w:rtl/>
        </w:rPr>
      </w:pPr>
      <w:r w:rsidRPr="00AC5478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4FA9B1B1" wp14:editId="1A56AB8A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829300" cy="1708150"/>
            <wp:effectExtent l="0" t="0" r="0" b="635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8B196" w14:textId="77777777" w:rsidR="00936C1F" w:rsidRDefault="00936C1F" w:rsidP="004F4247">
      <w:pPr>
        <w:rPr>
          <w:rtl/>
        </w:rPr>
      </w:pPr>
    </w:p>
    <w:p w14:paraId="47C808A2" w14:textId="475720CD" w:rsidR="00936C1F" w:rsidRDefault="00936C1F" w:rsidP="004F4247">
      <w:pPr>
        <w:rPr>
          <w:rtl/>
        </w:rPr>
      </w:pPr>
    </w:p>
    <w:p w14:paraId="3E6ECD2C" w14:textId="15144279" w:rsidR="00973730" w:rsidRDefault="00973730" w:rsidP="004F4247">
      <w:pPr>
        <w:rPr>
          <w:rtl/>
        </w:rPr>
      </w:pPr>
    </w:p>
    <w:p w14:paraId="194EF2D8" w14:textId="04C70BFC" w:rsidR="00973730" w:rsidRDefault="00973730" w:rsidP="004F4247">
      <w:pPr>
        <w:rPr>
          <w:rtl/>
        </w:rPr>
      </w:pPr>
    </w:p>
    <w:p w14:paraId="632368E9" w14:textId="607C8C7B" w:rsidR="00973730" w:rsidRDefault="00973730" w:rsidP="004F4247">
      <w:pPr>
        <w:rPr>
          <w:rtl/>
        </w:rPr>
      </w:pPr>
    </w:p>
    <w:p w14:paraId="252642B8" w14:textId="47DA663C" w:rsidR="00973730" w:rsidRDefault="00973730" w:rsidP="004F4247">
      <w:pPr>
        <w:rPr>
          <w:rtl/>
        </w:rPr>
      </w:pPr>
    </w:p>
    <w:p w14:paraId="2090DA06" w14:textId="7008E3EE" w:rsidR="00973730" w:rsidRDefault="00973730" w:rsidP="004F4247">
      <w:pPr>
        <w:rPr>
          <w:rtl/>
        </w:rPr>
      </w:pPr>
    </w:p>
    <w:p w14:paraId="201D13CE" w14:textId="168D8082" w:rsidR="00973730" w:rsidRDefault="00973730" w:rsidP="004F4247">
      <w:pPr>
        <w:rPr>
          <w:rtl/>
        </w:rPr>
      </w:pPr>
    </w:p>
    <w:p w14:paraId="4D87B752" w14:textId="6A909230" w:rsidR="00973730" w:rsidRDefault="00973730" w:rsidP="004F4247">
      <w:pPr>
        <w:rPr>
          <w:rtl/>
        </w:rPr>
      </w:pPr>
    </w:p>
    <w:p w14:paraId="47452DA1" w14:textId="77777777" w:rsidR="00973730" w:rsidRPr="004F4247" w:rsidRDefault="00973730" w:rsidP="004F4247"/>
    <w:p w14:paraId="2D8CF442" w14:textId="77777777" w:rsidR="00707724" w:rsidRPr="00707724" w:rsidRDefault="00431D83" w:rsidP="00707724">
      <w:pPr>
        <w:spacing w:after="160" w:line="259" w:lineRule="auto"/>
        <w:rPr>
          <w:rFonts w:ascii="Calibri" w:eastAsia="Calibri" w:hAnsi="Calibri" w:cs="Arial"/>
          <w:sz w:val="22"/>
          <w:szCs w:val="22"/>
          <w:rtl/>
          <w:lang w:eastAsia="en-US"/>
        </w:rPr>
      </w:pPr>
      <w:r>
        <w:rPr>
          <w:rFonts w:ascii="Calibri" w:eastAsia="Calibri" w:hAnsi="Calibri" w:cs="Arial"/>
          <w:sz w:val="22"/>
          <w:szCs w:val="22"/>
          <w:lang w:eastAsia="en-US"/>
        </w:rPr>
        <w:t xml:space="preserve"> </w:t>
      </w:r>
    </w:p>
    <w:p w14:paraId="2D8CF443" w14:textId="77777777" w:rsidR="00F119E5" w:rsidRPr="00F119E5" w:rsidRDefault="00F119E5" w:rsidP="00F11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תיאור המרכיב האלגוריתמי – חישובי </w:t>
      </w:r>
    </w:p>
    <w:p w14:paraId="2D8CF444" w14:textId="31376889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איזה בעיה בא לפתור, איך יפתור?</w:t>
      </w:r>
    </w:p>
    <w:p w14:paraId="35B22BDB" w14:textId="5497757B" w:rsidR="00BC6A6C" w:rsidRPr="00BC6A6C" w:rsidRDefault="00BC6A6C" w:rsidP="00BC6A6C">
      <w:pPr>
        <w:ind w:left="1440"/>
      </w:pPr>
      <w:r>
        <w:rPr>
          <w:rFonts w:hint="cs"/>
          <w:rtl/>
        </w:rPr>
        <w:t>אין אלגוריתם</w:t>
      </w:r>
    </w:p>
    <w:p w14:paraId="243A2BAB" w14:textId="77777777" w:rsidR="00BC6A6C" w:rsidRDefault="00F119E5" w:rsidP="00973730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איסוף מידע וניתוחים סטטיסטיים (</w:t>
      </w:r>
      <w:proofErr w:type="spellStart"/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אנליטיקות</w:t>
      </w:r>
      <w:proofErr w:type="spellEnd"/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)</w:t>
      </w:r>
    </w:p>
    <w:p w14:paraId="2D8CF446" w14:textId="1BA9C8E4" w:rsidR="00F119E5" w:rsidRPr="00973730" w:rsidRDefault="00BC6A6C" w:rsidP="00BC6A6C">
      <w:pPr>
        <w:pStyle w:val="1"/>
        <w:numPr>
          <w:ilvl w:val="0"/>
          <w:numId w:val="0"/>
        </w:numPr>
        <w:ind w:left="1440"/>
        <w:jc w:val="left"/>
        <w:rPr>
          <w:rtl/>
        </w:rPr>
      </w:pPr>
      <w:r>
        <w:rPr>
          <w:rFonts w:hint="cs"/>
          <w:rtl/>
        </w:rPr>
        <w:t>נעשה סטטיסטיקות שנתיות למוצרים לידיעת המנהל על דבר מוצר מבוקש ומוצר פחות מבוקש לעזרה האם להגדיל את המלאי או להוריד מוצרים שלא מושאלים כלל .</w:t>
      </w:r>
      <w:r w:rsidR="00F119E5" w:rsidRPr="00F119E5">
        <w:rPr>
          <w:rtl/>
        </w:rPr>
        <w:br/>
      </w:r>
    </w:p>
    <w:p w14:paraId="2D8CF447" w14:textId="77777777" w:rsidR="00F119E5" w:rsidRPr="00F119E5" w:rsidRDefault="00F119E5" w:rsidP="00C02F4C">
      <w:pPr>
        <w:pStyle w:val="1"/>
        <w:numPr>
          <w:ilvl w:val="0"/>
          <w:numId w:val="0"/>
        </w:numPr>
        <w:jc w:val="left"/>
        <w:rPr>
          <w:rFonts w:ascii="David" w:hAnsi="David" w:cs="David"/>
          <w:sz w:val="26"/>
          <w:szCs w:val="26"/>
        </w:rPr>
      </w:pPr>
    </w:p>
    <w:p w14:paraId="2D8CF448" w14:textId="77777777" w:rsidR="00714C98" w:rsidRDefault="00F119E5" w:rsidP="00AA7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  <w:rtl/>
        </w:rPr>
        <w:t>תיאור</w:t>
      </w:r>
      <w:r>
        <w:rPr>
          <w:rFonts w:ascii="David" w:hAnsi="David" w:cs="David" w:hint="cs"/>
          <w:sz w:val="26"/>
          <w:szCs w:val="26"/>
          <w:rtl/>
        </w:rPr>
        <w:t>/</w:t>
      </w:r>
      <w:r w:rsidRPr="00F119E5">
        <w:rPr>
          <w:rFonts w:ascii="David" w:hAnsi="David" w:cs="David"/>
          <w:sz w:val="26"/>
          <w:szCs w:val="26"/>
          <w:rtl/>
        </w:rPr>
        <w:t>התייחסות לנושאי אבטחת מידע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D8CF449" w14:textId="77777777" w:rsidR="00714C98" w:rsidRPr="00F35B99" w:rsidRDefault="004B63E8" w:rsidP="00C02F4C">
      <w:pPr>
        <w:pStyle w:val="1"/>
        <w:numPr>
          <w:ilvl w:val="0"/>
          <w:numId w:val="0"/>
        </w:numPr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נא </w:t>
      </w:r>
      <w:r w:rsidR="00714C98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ל</w:t>
      </w: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ציין </w:t>
      </w:r>
      <w:r w:rsidR="00DD1AB2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אזורים הדורשים אבטחה, כגון: שרת, בקרת גישה לאתר, חשבונות משתמשים, מאגרי מידע</w:t>
      </w:r>
      <w:r w:rsidR="00761A55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וכיצד ניתן מענה</w:t>
      </w:r>
      <w:r w:rsidR="00714C98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.</w:t>
      </w:r>
    </w:p>
    <w:p w14:paraId="2D8CF44A" w14:textId="1D59B525" w:rsidR="00F119E5" w:rsidRDefault="00714C98" w:rsidP="00C02F4C">
      <w:pPr>
        <w:pStyle w:val="1"/>
        <w:numPr>
          <w:ilvl w:val="0"/>
          <w:numId w:val="0"/>
        </w:numPr>
        <w:jc w:val="left"/>
        <w:rPr>
          <w:b w:val="0"/>
          <w:bCs w:val="0"/>
          <w:rtl/>
        </w:rPr>
      </w:pP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נא ציין מס' מקרים ותגובות להם ניתן מענה אבטחתי.</w:t>
      </w:r>
    </w:p>
    <w:p w14:paraId="15871008" w14:textId="48876DC3" w:rsidR="00F74CE5" w:rsidRDefault="00F74CE5" w:rsidP="00F74CE5">
      <w:pPr>
        <w:rPr>
          <w:rtl/>
        </w:rPr>
      </w:pPr>
      <w:r>
        <w:rPr>
          <w:rFonts w:hint="cs"/>
          <w:rtl/>
        </w:rPr>
        <w:t>שרת , בסיס נתונים , חשבונות משתמשים</w:t>
      </w:r>
    </w:p>
    <w:p w14:paraId="0E8AABD5" w14:textId="622D0F59" w:rsidR="00F74CE5" w:rsidRPr="00F74CE5" w:rsidRDefault="00F74CE5" w:rsidP="00F74CE5">
      <w:pPr>
        <w:rPr>
          <w:rtl/>
        </w:rPr>
      </w:pPr>
      <w:proofErr w:type="spellStart"/>
      <w:r>
        <w:t>Sql</w:t>
      </w:r>
      <w:proofErr w:type="spellEnd"/>
      <w:r>
        <w:t xml:space="preserve"> </w:t>
      </w:r>
      <w:proofErr w:type="gramStart"/>
      <w:r>
        <w:t>injection ,</w:t>
      </w:r>
      <w:proofErr w:type="gramEnd"/>
      <w:r>
        <w:t xml:space="preserve"> cookies , html injection , </w:t>
      </w:r>
      <w:proofErr w:type="spellStart"/>
      <w:r>
        <w:t>tokens</w:t>
      </w:r>
      <w:r w:rsidR="004F4247">
        <w:t>,brute</w:t>
      </w:r>
      <w:proofErr w:type="spellEnd"/>
      <w:r w:rsidR="004F4247">
        <w:t xml:space="preserve"> force</w:t>
      </w:r>
    </w:p>
    <w:p w14:paraId="2D8CF44B" w14:textId="77777777" w:rsidR="00410C88" w:rsidRPr="00410C88" w:rsidRDefault="00431D83" w:rsidP="00410C88">
      <w:pPr>
        <w:rPr>
          <w:color w:val="00B050"/>
          <w:rtl/>
        </w:rPr>
      </w:pPr>
      <w:r>
        <w:rPr>
          <w:rFonts w:hint="cs"/>
          <w:color w:val="00B050"/>
          <w:rtl/>
        </w:rPr>
        <w:t xml:space="preserve"> </w:t>
      </w:r>
    </w:p>
    <w:p w14:paraId="2D8CF44C" w14:textId="77777777" w:rsidR="00F35B99" w:rsidRDefault="00F35B99" w:rsidP="00F35B99">
      <w:pPr>
        <w:rPr>
          <w:rtl/>
        </w:rPr>
      </w:pPr>
    </w:p>
    <w:p w14:paraId="2D8CF44D" w14:textId="77777777" w:rsidR="00F119E5" w:rsidRPr="00F119E5" w:rsidRDefault="00F119E5" w:rsidP="00F119E5">
      <w:pPr>
        <w:rPr>
          <w:rFonts w:ascii="David" w:hAnsi="David" w:cs="David"/>
          <w:sz w:val="26"/>
          <w:szCs w:val="26"/>
          <w:rtl/>
        </w:rPr>
      </w:pPr>
    </w:p>
    <w:p w14:paraId="2D8CF44E" w14:textId="77777777" w:rsidR="00F119E5" w:rsidRPr="00F119E5" w:rsidRDefault="00F119E5" w:rsidP="00F119E5">
      <w:pPr>
        <w:rPr>
          <w:rFonts w:ascii="David" w:hAnsi="David" w:cs="David"/>
          <w:sz w:val="26"/>
          <w:szCs w:val="26"/>
          <w:rtl/>
        </w:rPr>
      </w:pPr>
    </w:p>
    <w:p w14:paraId="2D8CF44F" w14:textId="77777777" w:rsidR="00F119E5" w:rsidRPr="00F119E5" w:rsidRDefault="00F119E5" w:rsidP="00F11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lastRenderedPageBreak/>
        <w:t xml:space="preserve"> משאבים </w:t>
      </w:r>
      <w:r w:rsidR="00714C98">
        <w:rPr>
          <w:rFonts w:ascii="David" w:hAnsi="David" w:cs="David" w:hint="cs"/>
          <w:sz w:val="26"/>
          <w:szCs w:val="26"/>
          <w:rtl/>
        </w:rPr>
        <w:t>ה</w:t>
      </w:r>
      <w:r w:rsidRPr="00F119E5">
        <w:rPr>
          <w:rFonts w:ascii="David" w:hAnsi="David" w:cs="David"/>
          <w:sz w:val="26"/>
          <w:szCs w:val="26"/>
          <w:rtl/>
        </w:rPr>
        <w:t>נדרשים לפרויקט:</w:t>
      </w:r>
    </w:p>
    <w:p w14:paraId="2D8CF450" w14:textId="21C41E20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מספר שעות המוקדש לפרויקט, חלוקת עבודה בין חברי הצוות</w:t>
      </w:r>
    </w:p>
    <w:p w14:paraId="7BC481A5" w14:textId="2C220C1C" w:rsidR="00F74CE5" w:rsidRPr="00F74CE5" w:rsidRDefault="00F74CE5" w:rsidP="00F74CE5">
      <w:pPr>
        <w:ind w:left="1440"/>
      </w:pPr>
      <w:r>
        <w:rPr>
          <w:rFonts w:hint="cs"/>
          <w:rtl/>
        </w:rPr>
        <w:t>300 שעות</w:t>
      </w:r>
      <w:r w:rsidR="00BC6A6C">
        <w:rPr>
          <w:rFonts w:hint="cs"/>
          <w:rtl/>
        </w:rPr>
        <w:t xml:space="preserve"> לכל אחד</w:t>
      </w:r>
    </w:p>
    <w:p w14:paraId="2D8CF451" w14:textId="1C3F4F50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ציוד נדרש</w:t>
      </w:r>
    </w:p>
    <w:p w14:paraId="43D274EC" w14:textId="363F4EFF" w:rsidR="00F74CE5" w:rsidRPr="00F74CE5" w:rsidRDefault="00F74CE5" w:rsidP="00F74CE5">
      <w:pPr>
        <w:ind w:left="1440"/>
      </w:pPr>
      <w:r>
        <w:rPr>
          <w:rFonts w:hint="cs"/>
          <w:rtl/>
        </w:rPr>
        <w:t>מ</w:t>
      </w:r>
      <w:r w:rsidR="004F4247">
        <w:rPr>
          <w:rFonts w:hint="cs"/>
          <w:rtl/>
        </w:rPr>
        <w:t>ח</w:t>
      </w:r>
      <w:r>
        <w:rPr>
          <w:rFonts w:hint="cs"/>
          <w:rtl/>
        </w:rPr>
        <w:t>שב נייד</w:t>
      </w:r>
    </w:p>
    <w:p w14:paraId="2D8CF452" w14:textId="59A9CD61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>
        <w:rPr>
          <w:rFonts w:ascii="David" w:hAnsi="David" w:cs="David"/>
          <w:b w:val="0"/>
          <w:bCs w:val="0"/>
          <w:sz w:val="26"/>
          <w:szCs w:val="26"/>
          <w:rtl/>
        </w:rPr>
        <w:t xml:space="preserve">תוכנות </w:t>
      </w: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נדרשות</w:t>
      </w:r>
    </w:p>
    <w:p w14:paraId="6238DCAD" w14:textId="35C66115" w:rsidR="00F74CE5" w:rsidRPr="00F74CE5" w:rsidRDefault="00F74CE5" w:rsidP="00F74CE5">
      <w:pPr>
        <w:ind w:left="1440"/>
        <w:rPr>
          <w:rtl/>
        </w:rPr>
      </w:pPr>
      <w:proofErr w:type="spellStart"/>
      <w:r>
        <w:t>VSCode</w:t>
      </w:r>
      <w:proofErr w:type="spellEnd"/>
    </w:p>
    <w:p w14:paraId="2D8CF453" w14:textId="5F244CB8" w:rsidR="00F119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ידע חדש שנדרש ללמוד לצורך ביצוע הפרויקט</w:t>
      </w:r>
    </w:p>
    <w:p w14:paraId="0EA01CC4" w14:textId="2E130AAF" w:rsidR="00F74CE5" w:rsidRPr="00F74CE5" w:rsidRDefault="00F74CE5" w:rsidP="00F74CE5">
      <w:pPr>
        <w:ind w:left="1440"/>
      </w:pPr>
      <w:r>
        <w:rPr>
          <w:rFonts w:hint="cs"/>
          <w:rtl/>
        </w:rPr>
        <w:t xml:space="preserve">מס' </w:t>
      </w:r>
      <w:r>
        <w:t>frameworks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 w:rsidR="00EA6EE1">
        <w:rPr>
          <w:rFonts w:hint="cs"/>
          <w:rtl/>
        </w:rPr>
        <w:t xml:space="preserve"> , ביצוע שליחת </w:t>
      </w:r>
      <w:r w:rsidR="00447BBE">
        <w:rPr>
          <w:rFonts w:hint="cs"/>
          <w:rtl/>
        </w:rPr>
        <w:t>מייל</w:t>
      </w:r>
      <w:r w:rsidR="00EA6EE1">
        <w:rPr>
          <w:rFonts w:hint="cs"/>
          <w:rtl/>
        </w:rPr>
        <w:t xml:space="preserve"> דרך השרת </w:t>
      </w:r>
    </w:p>
    <w:p w14:paraId="43E5CB84" w14:textId="3A4BB972" w:rsidR="00F74CE5" w:rsidRDefault="00F119E5" w:rsidP="00F11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t>ספרות ומקורות מידע</w:t>
      </w:r>
    </w:p>
    <w:p w14:paraId="2D8CF454" w14:textId="7060E36B" w:rsidR="00F119E5" w:rsidRPr="00F119E5" w:rsidRDefault="00F74CE5" w:rsidP="00F74CE5">
      <w:pPr>
        <w:pStyle w:val="1"/>
        <w:keepNext w:val="0"/>
        <w:numPr>
          <w:ilvl w:val="0"/>
          <w:numId w:val="0"/>
        </w:numPr>
        <w:spacing w:line="360" w:lineRule="auto"/>
        <w:ind w:left="1440"/>
        <w:jc w:val="left"/>
        <w:rPr>
          <w:rFonts w:ascii="David" w:hAnsi="David" w:cs="David"/>
          <w:b w:val="0"/>
          <w:bCs w:val="0"/>
          <w:sz w:val="26"/>
          <w:szCs w:val="26"/>
        </w:rPr>
      </w:pPr>
      <w:proofErr w:type="spellStart"/>
      <w:proofErr w:type="gramStart"/>
      <w:r>
        <w:rPr>
          <w:rFonts w:ascii="David" w:hAnsi="David" w:cs="David"/>
          <w:b w:val="0"/>
          <w:bCs w:val="0"/>
          <w:sz w:val="26"/>
          <w:szCs w:val="26"/>
        </w:rPr>
        <w:t>Stackoverflow</w:t>
      </w:r>
      <w:proofErr w:type="spellEnd"/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,</w:t>
      </w:r>
      <w:proofErr w:type="gramEnd"/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>
        <w:rPr>
          <w:rFonts w:ascii="David" w:hAnsi="David" w:cs="David"/>
          <w:b w:val="0"/>
          <w:bCs w:val="0"/>
          <w:sz w:val="26"/>
          <w:szCs w:val="26"/>
        </w:rPr>
        <w:t>w3chools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, </w:t>
      </w:r>
      <w:proofErr w:type="spellStart"/>
      <w:r>
        <w:rPr>
          <w:rFonts w:ascii="David" w:hAnsi="David" w:cs="David"/>
          <w:b w:val="0"/>
          <w:bCs w:val="0"/>
          <w:sz w:val="26"/>
          <w:szCs w:val="26"/>
        </w:rPr>
        <w:t>udemy</w:t>
      </w:r>
      <w:proofErr w:type="spellEnd"/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, </w:t>
      </w:r>
      <w:proofErr w:type="spellStart"/>
      <w:r>
        <w:rPr>
          <w:rFonts w:ascii="David" w:hAnsi="David" w:cs="David"/>
          <w:b w:val="0"/>
          <w:bCs w:val="0"/>
          <w:sz w:val="26"/>
          <w:szCs w:val="26"/>
        </w:rPr>
        <w:t>pluralsight</w:t>
      </w:r>
      <w:proofErr w:type="spellEnd"/>
      <w:r w:rsidR="00F119E5" w:rsidRPr="00F119E5">
        <w:rPr>
          <w:rFonts w:ascii="David" w:hAnsi="David" w:cs="David"/>
          <w:b w:val="0"/>
          <w:bCs w:val="0"/>
          <w:sz w:val="26"/>
          <w:szCs w:val="26"/>
          <w:rtl/>
        </w:rPr>
        <w:br/>
      </w:r>
    </w:p>
    <w:p w14:paraId="2D8CF455" w14:textId="77777777" w:rsidR="00F119E5" w:rsidRPr="00F119E5" w:rsidRDefault="00F119E5" w:rsidP="00C02F4C">
      <w:pPr>
        <w:pStyle w:val="1"/>
        <w:numPr>
          <w:ilvl w:val="0"/>
          <w:numId w:val="0"/>
        </w:numPr>
        <w:ind w:left="498"/>
        <w:rPr>
          <w:rFonts w:ascii="David" w:hAnsi="David" w:cs="David"/>
          <w:b w:val="0"/>
          <w:bCs w:val="0"/>
          <w:sz w:val="26"/>
          <w:szCs w:val="26"/>
          <w:rtl/>
        </w:rPr>
      </w:pPr>
      <w:r w:rsidRPr="00F119E5">
        <w:rPr>
          <w:rFonts w:ascii="David" w:hAnsi="David" w:cs="David"/>
          <w:b w:val="0"/>
          <w:bCs w:val="0"/>
          <w:sz w:val="26"/>
          <w:szCs w:val="26"/>
          <w:rtl/>
        </w:rPr>
        <w:br/>
      </w:r>
    </w:p>
    <w:p w14:paraId="2D8CF456" w14:textId="500173B6" w:rsidR="00F119E5" w:rsidRDefault="00F119E5" w:rsidP="00F11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תכנית עבודה ושלבי</w:t>
      </w:r>
      <w:r w:rsidR="00F35B99">
        <w:rPr>
          <w:rFonts w:ascii="David" w:hAnsi="David" w:cs="David"/>
          <w:sz w:val="26"/>
          <w:szCs w:val="26"/>
          <w:rtl/>
        </w:rPr>
        <w:t>ם למימוש הפרויקט</w:t>
      </w:r>
    </w:p>
    <w:p w14:paraId="334B3882" w14:textId="77777777" w:rsidR="004F4247" w:rsidRDefault="00F74CE5" w:rsidP="004F4247">
      <w:pPr>
        <w:ind w:firstLine="360"/>
        <w:rPr>
          <w:rtl/>
        </w:rPr>
      </w:pPr>
      <w:r>
        <w:rPr>
          <w:rFonts w:hint="cs"/>
          <w:rtl/>
        </w:rPr>
        <w:t>בניית שרת</w:t>
      </w:r>
      <w:r w:rsidR="004F4247">
        <w:rPr>
          <w:rFonts w:hint="cs"/>
          <w:rtl/>
        </w:rPr>
        <w:t xml:space="preserve"> </w:t>
      </w:r>
    </w:p>
    <w:p w14:paraId="67DA859D" w14:textId="77777777" w:rsidR="004F4247" w:rsidRDefault="004F4247" w:rsidP="004F4247">
      <w:pPr>
        <w:ind w:firstLine="360"/>
        <w:rPr>
          <w:rtl/>
        </w:rPr>
      </w:pPr>
      <w:r>
        <w:t>DB</w:t>
      </w:r>
      <w:r>
        <w:rPr>
          <w:rFonts w:hint="cs"/>
          <w:rtl/>
        </w:rPr>
        <w:t xml:space="preserve"> ייעודי</w:t>
      </w:r>
    </w:p>
    <w:p w14:paraId="7374A80C" w14:textId="54FC2313" w:rsidR="004F4247" w:rsidRDefault="004F4247" w:rsidP="004F4247">
      <w:pPr>
        <w:ind w:firstLine="360"/>
        <w:rPr>
          <w:rtl/>
        </w:rPr>
      </w:pPr>
      <w:r>
        <w:t>,</w:t>
      </w:r>
      <w:r>
        <w:rPr>
          <w:rFonts w:hint="cs"/>
          <w:rtl/>
        </w:rPr>
        <w:t xml:space="preserve"> רישום משתמשים ומנגנון </w:t>
      </w:r>
      <w:r>
        <w:t>log-in</w:t>
      </w:r>
    </w:p>
    <w:p w14:paraId="37379CBF" w14:textId="77777777" w:rsidR="004F4247" w:rsidRDefault="004F4247" w:rsidP="004F4247">
      <w:pPr>
        <w:ind w:firstLine="360"/>
        <w:rPr>
          <w:rtl/>
        </w:rPr>
      </w:pPr>
      <w:r>
        <w:t>Code review</w:t>
      </w:r>
    </w:p>
    <w:p w14:paraId="2D8CF458" w14:textId="4C8D2514" w:rsidR="00F119E5" w:rsidRDefault="00F74CE5" w:rsidP="007C5962">
      <w:pPr>
        <w:ind w:firstLine="360"/>
        <w:rPr>
          <w:rtl/>
        </w:rPr>
      </w:pPr>
      <w:r>
        <w:rPr>
          <w:rFonts w:hint="cs"/>
          <w:rtl/>
        </w:rPr>
        <w:t xml:space="preserve">, בניית </w:t>
      </w:r>
      <w:proofErr w:type="spellStart"/>
      <w:r>
        <w:t>ui</w:t>
      </w:r>
      <w:proofErr w:type="spellEnd"/>
      <w:r>
        <w:rPr>
          <w:rFonts w:hint="cs"/>
          <w:rtl/>
        </w:rPr>
        <w:t xml:space="preserve"> ידידותי ללקוח וביצוע בדיקות פונקציונאליות מלאות</w:t>
      </w:r>
    </w:p>
    <w:p w14:paraId="2D8CF459" w14:textId="77777777" w:rsidR="00F119E5" w:rsidRPr="00F119E5" w:rsidRDefault="00F119E5" w:rsidP="00F119E5"/>
    <w:p w14:paraId="2D8CF45A" w14:textId="77777777" w:rsidR="00F119E5" w:rsidRDefault="00F119E5" w:rsidP="00F119E5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תכנון  הבדיקות שיבוצעו</w:t>
      </w:r>
      <w:r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D8CF45B" w14:textId="5D145DAA" w:rsidR="00F119E5" w:rsidRDefault="00714C98" w:rsidP="00AA7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נא פרט בטבלה, </w:t>
      </w:r>
      <w:r w:rsidR="00F119E5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בדיקות </w:t>
      </w:r>
      <w:r w:rsidR="00616D69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תהליכיות </w:t>
      </w:r>
      <w:r w:rsidR="00F119E5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ברמת</w:t>
      </w: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="00F119E5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משתמש</w:t>
      </w: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בהן נדרשת המערכת לעמוד </w:t>
      </w:r>
      <w:r w:rsidR="00F35B99">
        <w:rPr>
          <w:rFonts w:ascii="David" w:hAnsi="David" w:cs="David"/>
          <w:b w:val="0"/>
          <w:bCs w:val="0"/>
          <w:sz w:val="26"/>
          <w:szCs w:val="26"/>
          <w:rtl/>
        </w:rPr>
        <w:br/>
      </w: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(</w:t>
      </w:r>
      <w:r w:rsidRPr="00F35B99">
        <w:rPr>
          <w:rFonts w:ascii="David" w:hAnsi="David" w:cs="David"/>
          <w:b w:val="0"/>
          <w:bCs w:val="0"/>
          <w:sz w:val="26"/>
          <w:szCs w:val="26"/>
        </w:rPr>
        <w:t>full</w:t>
      </w:r>
      <w:r w:rsidR="00F35B99">
        <w:rPr>
          <w:rFonts w:ascii="David" w:hAnsi="David" w:cs="David"/>
          <w:b w:val="0"/>
          <w:bCs w:val="0"/>
          <w:sz w:val="26"/>
          <w:szCs w:val="26"/>
        </w:rPr>
        <w:t xml:space="preserve"> </w:t>
      </w:r>
      <w:r w:rsidRPr="00F35B99">
        <w:rPr>
          <w:rFonts w:ascii="David" w:hAnsi="David" w:cs="David"/>
          <w:b w:val="0"/>
          <w:bCs w:val="0"/>
          <w:sz w:val="26"/>
          <w:szCs w:val="26"/>
        </w:rPr>
        <w:t>Flow</w:t>
      </w: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).</w:t>
      </w:r>
    </w:p>
    <w:p w14:paraId="715A2A9B" w14:textId="6CA0BB3C" w:rsidR="00F74CE5" w:rsidRDefault="00F74CE5" w:rsidP="00F74CE5">
      <w:pPr>
        <w:ind w:left="1440"/>
        <w:rPr>
          <w:rtl/>
        </w:rPr>
      </w:pPr>
      <w:r>
        <w:rPr>
          <w:rFonts w:hint="cs"/>
          <w:rtl/>
        </w:rPr>
        <w:t xml:space="preserve">בדיקת תהליך השאלה </w:t>
      </w:r>
    </w:p>
    <w:p w14:paraId="31A85868" w14:textId="5DB58D8F" w:rsidR="00EA6EE1" w:rsidRPr="00F74CE5" w:rsidRDefault="00F74CE5" w:rsidP="00EA6EE1">
      <w:pPr>
        <w:ind w:left="1440"/>
        <w:rPr>
          <w:rtl/>
        </w:rPr>
      </w:pPr>
      <w:r>
        <w:rPr>
          <w:rFonts w:hint="cs"/>
          <w:rtl/>
        </w:rPr>
        <w:t xml:space="preserve">בדיקת תהליך </w:t>
      </w:r>
      <w:proofErr w:type="spellStart"/>
      <w:r>
        <w:rPr>
          <w:rFonts w:hint="cs"/>
          <w:rtl/>
        </w:rPr>
        <w:t>עידכון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SMS</w:t>
      </w:r>
      <w:r>
        <w:rPr>
          <w:rFonts w:hint="cs"/>
          <w:rtl/>
        </w:rPr>
        <w:t xml:space="preserve"> על השאלה שמסתיימת</w:t>
      </w:r>
    </w:p>
    <w:p w14:paraId="2D8CF45C" w14:textId="77777777" w:rsidR="00450F54" w:rsidRPr="00450F54" w:rsidRDefault="00431D83" w:rsidP="00450F54">
      <w:pPr>
        <w:rPr>
          <w:color w:val="00B050"/>
          <w:rtl/>
        </w:rPr>
      </w:pPr>
      <w:r>
        <w:rPr>
          <w:rFonts w:hint="cs"/>
          <w:color w:val="00B050"/>
          <w:rtl/>
        </w:rPr>
        <w:t xml:space="preserve"> </w:t>
      </w:r>
    </w:p>
    <w:p w14:paraId="2D8CF45D" w14:textId="1702F0AF" w:rsidR="00616D69" w:rsidRDefault="00714C98" w:rsidP="00FC300F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נא פרט בטבלה, מס מייצג של בדיקות יחידה למודולים המרכזיים בהן נדרשת המערכת לעמוד. (</w:t>
      </w:r>
      <w:r w:rsidR="00616D69" w:rsidRPr="00F35B99">
        <w:rPr>
          <w:rFonts w:ascii="David" w:hAnsi="David" w:cs="David"/>
          <w:b w:val="0"/>
          <w:bCs w:val="0"/>
          <w:sz w:val="26"/>
          <w:szCs w:val="26"/>
        </w:rPr>
        <w:t>unit test</w:t>
      </w:r>
      <w:r w:rsidR="00616D69" w:rsidRPr="00F35B99">
        <w:rPr>
          <w:rFonts w:ascii="David" w:hAnsi="David" w:cs="David" w:hint="cs"/>
          <w:b w:val="0"/>
          <w:bCs w:val="0"/>
          <w:sz w:val="26"/>
          <w:szCs w:val="26"/>
          <w:rtl/>
        </w:rPr>
        <w:t>)</w:t>
      </w:r>
    </w:p>
    <w:p w14:paraId="66D81495" w14:textId="2D19AB58" w:rsidR="00F74CE5" w:rsidRDefault="00F74CE5" w:rsidP="00F74CE5">
      <w:pPr>
        <w:ind w:left="1440"/>
        <w:rPr>
          <w:rtl/>
        </w:rPr>
      </w:pPr>
      <w:r>
        <w:rPr>
          <w:rFonts w:hint="cs"/>
          <w:rtl/>
        </w:rPr>
        <w:t xml:space="preserve">בדיקה </w:t>
      </w:r>
      <w:r w:rsidR="008923DF">
        <w:rPr>
          <w:rFonts w:hint="cs"/>
          <w:rtl/>
        </w:rPr>
        <w:t>ל</w:t>
      </w:r>
      <w:r>
        <w:rPr>
          <w:rFonts w:hint="cs"/>
          <w:rtl/>
        </w:rPr>
        <w:t>חיפוש לקוח</w:t>
      </w:r>
    </w:p>
    <w:p w14:paraId="64201CF1" w14:textId="286D051B" w:rsidR="00F74CE5" w:rsidRDefault="00F74CE5" w:rsidP="00F74CE5">
      <w:pPr>
        <w:ind w:left="1440"/>
        <w:rPr>
          <w:rtl/>
        </w:rPr>
      </w:pPr>
      <w:r>
        <w:rPr>
          <w:rFonts w:hint="cs"/>
          <w:rtl/>
        </w:rPr>
        <w:t>בדיקה</w:t>
      </w:r>
      <w:r w:rsidR="008923DF">
        <w:rPr>
          <w:rFonts w:hint="cs"/>
          <w:rtl/>
        </w:rPr>
        <w:t xml:space="preserve">  לחיפוש מוצר ספציפי</w:t>
      </w:r>
    </w:p>
    <w:p w14:paraId="79699F45" w14:textId="1911E572" w:rsidR="008923DF" w:rsidRDefault="008923DF" w:rsidP="00F74CE5">
      <w:pPr>
        <w:ind w:left="1440"/>
        <w:rPr>
          <w:rtl/>
        </w:rPr>
      </w:pPr>
      <w:r>
        <w:rPr>
          <w:rFonts w:hint="cs"/>
          <w:rtl/>
        </w:rPr>
        <w:t>בדיקה לזיכוי לקוח</w:t>
      </w:r>
    </w:p>
    <w:p w14:paraId="16845812" w14:textId="77777777" w:rsidR="008D2B80" w:rsidRDefault="008D2B80" w:rsidP="008923DF">
      <w:pPr>
        <w:rPr>
          <w:rtl/>
        </w:rPr>
      </w:pPr>
    </w:p>
    <w:p w14:paraId="474B075A" w14:textId="5DD45EA2" w:rsidR="008D2B80" w:rsidRDefault="008D2B80" w:rsidP="008923DF">
      <w:pPr>
        <w:rPr>
          <w:rtl/>
        </w:rPr>
      </w:pPr>
    </w:p>
    <w:p w14:paraId="373F5C0C" w14:textId="14BB011E" w:rsidR="007C5962" w:rsidRDefault="007C5962" w:rsidP="008923DF">
      <w:pPr>
        <w:rPr>
          <w:rtl/>
        </w:rPr>
      </w:pPr>
    </w:p>
    <w:p w14:paraId="65269DAF" w14:textId="157C2ED9" w:rsidR="007C5962" w:rsidRDefault="007C5962" w:rsidP="008923DF">
      <w:pPr>
        <w:rPr>
          <w:rtl/>
        </w:rPr>
      </w:pPr>
    </w:p>
    <w:p w14:paraId="581E005D" w14:textId="1200DF35" w:rsidR="007C5962" w:rsidRDefault="007C5962" w:rsidP="008923DF">
      <w:pPr>
        <w:rPr>
          <w:rtl/>
        </w:rPr>
      </w:pPr>
    </w:p>
    <w:p w14:paraId="467FAB8D" w14:textId="2AE51C03" w:rsidR="007C5962" w:rsidRDefault="007C5962" w:rsidP="008923DF">
      <w:pPr>
        <w:rPr>
          <w:rtl/>
        </w:rPr>
      </w:pPr>
    </w:p>
    <w:p w14:paraId="3270661F" w14:textId="1D0A9499" w:rsidR="007C5962" w:rsidRDefault="007C5962" w:rsidP="008923DF">
      <w:pPr>
        <w:rPr>
          <w:rtl/>
        </w:rPr>
      </w:pPr>
    </w:p>
    <w:p w14:paraId="39F3632F" w14:textId="4930E55B" w:rsidR="007C5962" w:rsidRDefault="007C5962" w:rsidP="008923DF">
      <w:pPr>
        <w:rPr>
          <w:rtl/>
        </w:rPr>
      </w:pPr>
    </w:p>
    <w:p w14:paraId="73DBA162" w14:textId="4BCB17D3" w:rsidR="007C5962" w:rsidRDefault="007C5962" w:rsidP="008923DF">
      <w:pPr>
        <w:rPr>
          <w:rtl/>
        </w:rPr>
      </w:pPr>
    </w:p>
    <w:p w14:paraId="495DD0CB" w14:textId="2F1FDF1A" w:rsidR="007C5962" w:rsidRDefault="007C5962" w:rsidP="008923DF">
      <w:pPr>
        <w:rPr>
          <w:rtl/>
        </w:rPr>
      </w:pPr>
    </w:p>
    <w:p w14:paraId="74BEBCBD" w14:textId="545B85C3" w:rsidR="007C5962" w:rsidRDefault="007C5962" w:rsidP="008923DF">
      <w:pPr>
        <w:rPr>
          <w:rtl/>
        </w:rPr>
      </w:pPr>
    </w:p>
    <w:p w14:paraId="56276148" w14:textId="3FCBE006" w:rsidR="007C5962" w:rsidRDefault="007C5962" w:rsidP="008923DF">
      <w:pPr>
        <w:rPr>
          <w:rtl/>
        </w:rPr>
      </w:pPr>
    </w:p>
    <w:p w14:paraId="0B5E09FE" w14:textId="31B21783" w:rsidR="007C5962" w:rsidRDefault="007C5962" w:rsidP="008923DF">
      <w:pPr>
        <w:rPr>
          <w:rtl/>
        </w:rPr>
      </w:pPr>
    </w:p>
    <w:p w14:paraId="183CC5F3" w14:textId="6E82A815" w:rsidR="007C5962" w:rsidRDefault="007C5962" w:rsidP="008923DF">
      <w:pPr>
        <w:rPr>
          <w:rtl/>
        </w:rPr>
      </w:pPr>
    </w:p>
    <w:p w14:paraId="25771F4C" w14:textId="77777777" w:rsidR="007C5962" w:rsidRDefault="007C5962" w:rsidP="008923DF">
      <w:pPr>
        <w:rPr>
          <w:rtl/>
        </w:rPr>
      </w:pPr>
    </w:p>
    <w:p w14:paraId="7539430A" w14:textId="77777777" w:rsidR="008D2B80" w:rsidRDefault="008D2B80" w:rsidP="008923DF">
      <w:pPr>
        <w:rPr>
          <w:rtl/>
        </w:rPr>
      </w:pPr>
    </w:p>
    <w:p w14:paraId="2D8CF461" w14:textId="2465ECC7" w:rsidR="00F119E5" w:rsidRPr="008923DF" w:rsidRDefault="00431D83" w:rsidP="008923DF">
      <w:pPr>
        <w:rPr>
          <w:color w:val="00B050"/>
        </w:rPr>
      </w:pPr>
      <w:r>
        <w:rPr>
          <w:rFonts w:hint="cs"/>
          <w:color w:val="00B050"/>
          <w:rtl/>
        </w:rPr>
        <w:lastRenderedPageBreak/>
        <w:t xml:space="preserve"> </w:t>
      </w:r>
    </w:p>
    <w:p w14:paraId="6D34D020" w14:textId="77777777" w:rsidR="00973730" w:rsidRDefault="00F119E5" w:rsidP="008D2B80">
      <w:pPr>
        <w:pStyle w:val="1"/>
        <w:keepNext w:val="0"/>
        <w:spacing w:line="360" w:lineRule="auto"/>
        <w:jc w:val="left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בקרת גרסאות (</w:t>
      </w:r>
      <w:r w:rsidRPr="00F119E5">
        <w:rPr>
          <w:rFonts w:ascii="David" w:hAnsi="David" w:cs="David"/>
          <w:sz w:val="26"/>
          <w:szCs w:val="26"/>
        </w:rPr>
        <w:t>version control</w:t>
      </w:r>
      <w:r w:rsidRPr="00F119E5">
        <w:rPr>
          <w:rFonts w:ascii="David" w:hAnsi="David" w:cs="David"/>
          <w:sz w:val="26"/>
          <w:szCs w:val="26"/>
          <w:rtl/>
        </w:rPr>
        <w:t>)</w:t>
      </w:r>
      <w:r w:rsidR="008D2B80"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D8CF465" w14:textId="02D2D4A8" w:rsidR="00F119E5" w:rsidRPr="00973730" w:rsidRDefault="008D2B80" w:rsidP="00973730">
      <w:pPr>
        <w:pStyle w:val="1"/>
        <w:keepNext w:val="0"/>
        <w:numPr>
          <w:ilvl w:val="0"/>
          <w:numId w:val="0"/>
        </w:numPr>
        <w:spacing w:line="360" w:lineRule="auto"/>
        <w:ind w:left="360"/>
        <w:jc w:val="left"/>
        <w:rPr>
          <w:rFonts w:ascii="David" w:hAnsi="David" w:cs="David"/>
          <w:b w:val="0"/>
          <w:bCs w:val="0"/>
          <w:szCs w:val="24"/>
        </w:rPr>
      </w:pPr>
      <w:r w:rsidRPr="00973730">
        <w:rPr>
          <w:rFonts w:ascii="David" w:hAnsi="David" w:cs="David" w:hint="cs"/>
          <w:b w:val="0"/>
          <w:bCs w:val="0"/>
          <w:szCs w:val="24"/>
          <w:rtl/>
        </w:rPr>
        <w:t xml:space="preserve"> עבודה עם </w:t>
      </w:r>
      <w:proofErr w:type="spellStart"/>
      <w:r w:rsidRPr="00973730">
        <w:rPr>
          <w:rFonts w:ascii="David" w:hAnsi="David" w:cs="David"/>
          <w:b w:val="0"/>
          <w:bCs w:val="0"/>
          <w:szCs w:val="24"/>
        </w:rPr>
        <w:t>github</w:t>
      </w:r>
      <w:proofErr w:type="spellEnd"/>
      <w:r w:rsidRPr="00973730">
        <w:rPr>
          <w:rFonts w:ascii="David" w:hAnsi="David" w:cs="David"/>
          <w:b w:val="0"/>
          <w:bCs w:val="0"/>
          <w:szCs w:val="24"/>
        </w:rPr>
        <w:t xml:space="preserve"> , git</w:t>
      </w:r>
    </w:p>
    <w:p w14:paraId="06CF6B33" w14:textId="449A8736" w:rsidR="007C5962" w:rsidRPr="007C5962" w:rsidRDefault="007C5962" w:rsidP="007C5962">
      <w:pPr>
        <w:pStyle w:val="1"/>
        <w:keepNext w:val="0"/>
        <w:numPr>
          <w:ilvl w:val="0"/>
          <w:numId w:val="0"/>
        </w:numPr>
        <w:spacing w:line="360" w:lineRule="auto"/>
        <w:ind w:left="498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</w:p>
    <w:p w14:paraId="2D8CF469" w14:textId="77777777" w:rsidR="00F119E5" w:rsidRPr="00F119E5" w:rsidRDefault="00F119E5" w:rsidP="00C02F4C">
      <w:pPr>
        <w:pStyle w:val="1"/>
        <w:numPr>
          <w:ilvl w:val="0"/>
          <w:numId w:val="0"/>
        </w:numPr>
        <w:rPr>
          <w:rFonts w:ascii="David" w:hAnsi="David" w:cs="David"/>
          <w:sz w:val="26"/>
          <w:szCs w:val="26"/>
        </w:rPr>
      </w:pPr>
    </w:p>
    <w:p w14:paraId="2D8CF46B" w14:textId="77777777" w:rsidR="00616D69" w:rsidRPr="00F119E5" w:rsidRDefault="00616D69" w:rsidP="00973730">
      <w:pPr>
        <w:pStyle w:val="6"/>
        <w:jc w:val="left"/>
        <w:rPr>
          <w:rFonts w:ascii="David" w:hAnsi="David"/>
          <w:b w:val="0"/>
          <w:bCs w:val="0"/>
          <w:sz w:val="26"/>
          <w:szCs w:val="26"/>
          <w:u w:val="none"/>
          <w:rtl/>
        </w:rPr>
      </w:pPr>
      <w:r w:rsidRPr="00F119E5">
        <w:rPr>
          <w:rFonts w:ascii="David" w:hAnsi="David"/>
          <w:b w:val="0"/>
          <w:bCs w:val="0"/>
          <w:sz w:val="26"/>
          <w:szCs w:val="26"/>
          <w:u w:val="none"/>
          <w:rtl/>
        </w:rPr>
        <w:t xml:space="preserve">                                ______________                                        ________________</w:t>
      </w:r>
    </w:p>
    <w:p w14:paraId="2D8CF46C" w14:textId="77777777" w:rsidR="00616D69" w:rsidRPr="00F119E5" w:rsidRDefault="00616D69" w:rsidP="00616D69">
      <w:pPr>
        <w:pStyle w:val="6"/>
        <w:ind w:left="3"/>
        <w:rPr>
          <w:rFonts w:ascii="David" w:hAnsi="David"/>
          <w:b w:val="0"/>
          <w:bCs w:val="0"/>
          <w:sz w:val="26"/>
          <w:szCs w:val="26"/>
          <w:u w:val="none"/>
          <w:rtl/>
        </w:rPr>
      </w:pPr>
      <w:r w:rsidRPr="00F119E5">
        <w:rPr>
          <w:rFonts w:ascii="David" w:hAnsi="David"/>
          <w:b w:val="0"/>
          <w:bCs w:val="0"/>
          <w:sz w:val="26"/>
          <w:szCs w:val="26"/>
          <w:u w:val="none"/>
          <w:rtl/>
        </w:rPr>
        <w:t xml:space="preserve">              חתימת הסטודנט                                      חתימת המנחה האישי</w:t>
      </w:r>
    </w:p>
    <w:p w14:paraId="2D8CF46D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6E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u w:val="single"/>
          <w:rtl/>
        </w:rPr>
      </w:pPr>
    </w:p>
    <w:p w14:paraId="2D8CF46F" w14:textId="77777777" w:rsidR="00616D69" w:rsidRPr="00F119E5" w:rsidRDefault="00616D69" w:rsidP="00616D69">
      <w:pPr>
        <w:pStyle w:val="7"/>
        <w:numPr>
          <w:ilvl w:val="0"/>
          <w:numId w:val="2"/>
        </w:numPr>
        <w:jc w:val="left"/>
        <w:rPr>
          <w:rFonts w:ascii="David" w:hAnsi="David"/>
          <w:sz w:val="26"/>
          <w:szCs w:val="26"/>
          <w:u w:val="single"/>
          <w:rtl/>
        </w:rPr>
      </w:pPr>
      <w:r w:rsidRPr="00F119E5">
        <w:rPr>
          <w:rFonts w:ascii="David" w:hAnsi="David"/>
          <w:sz w:val="26"/>
          <w:szCs w:val="26"/>
          <w:u w:val="single"/>
          <w:rtl/>
        </w:rPr>
        <w:t>הערות ראש המגמה במכללה</w:t>
      </w:r>
    </w:p>
    <w:p w14:paraId="2D8CF470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71" w14:textId="77777777" w:rsidR="00616D69" w:rsidRPr="00F119E5" w:rsidRDefault="00616D69" w:rsidP="00616D69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___________________________________________________________________</w:t>
      </w:r>
    </w:p>
    <w:p w14:paraId="2D8CF472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73" w14:textId="77777777" w:rsidR="00616D69" w:rsidRPr="00F119E5" w:rsidRDefault="00616D69" w:rsidP="00616D69">
      <w:pPr>
        <w:ind w:left="343"/>
        <w:rPr>
          <w:rFonts w:ascii="David" w:hAnsi="David" w:cs="David"/>
          <w:sz w:val="26"/>
          <w:szCs w:val="26"/>
          <w:u w:val="single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___________________________________________________________________</w:t>
      </w:r>
    </w:p>
    <w:p w14:paraId="2D8CF474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75" w14:textId="77777777" w:rsidR="00616D69" w:rsidRPr="00F119E5" w:rsidRDefault="00616D69" w:rsidP="00616D69">
      <w:pPr>
        <w:numPr>
          <w:ilvl w:val="0"/>
          <w:numId w:val="2"/>
        </w:numPr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F119E5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אישור ראש המגמה </w:t>
      </w:r>
    </w:p>
    <w:p w14:paraId="2D8CF476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u w:val="single"/>
          <w:rtl/>
        </w:rPr>
      </w:pPr>
    </w:p>
    <w:p w14:paraId="2D8CF477" w14:textId="77777777" w:rsidR="00616D69" w:rsidRPr="00F119E5" w:rsidRDefault="00616D69" w:rsidP="00616D69">
      <w:pPr>
        <w:pStyle w:val="2"/>
        <w:ind w:left="3"/>
        <w:rPr>
          <w:rFonts w:ascii="David" w:hAnsi="David"/>
          <w:b w:val="0"/>
          <w:bCs w:val="0"/>
          <w:sz w:val="26"/>
          <w:szCs w:val="26"/>
          <w:rtl/>
        </w:rPr>
      </w:pPr>
    </w:p>
    <w:p w14:paraId="2D8CF478" w14:textId="77777777" w:rsidR="00616D69" w:rsidRPr="00F119E5" w:rsidRDefault="00616D69" w:rsidP="00616D69">
      <w:pPr>
        <w:pStyle w:val="2"/>
        <w:ind w:left="3"/>
        <w:rPr>
          <w:rFonts w:ascii="David" w:hAnsi="David"/>
          <w:b w:val="0"/>
          <w:bCs w:val="0"/>
          <w:sz w:val="26"/>
          <w:szCs w:val="26"/>
          <w:rtl/>
        </w:rPr>
      </w:pPr>
      <w:r w:rsidRPr="00F119E5">
        <w:rPr>
          <w:rFonts w:ascii="David" w:hAnsi="David"/>
          <w:b w:val="0"/>
          <w:bCs w:val="0"/>
          <w:sz w:val="26"/>
          <w:szCs w:val="26"/>
          <w:rtl/>
        </w:rPr>
        <w:t>שם: ______________________  חתימה: ____________ תאריך: _____________</w:t>
      </w:r>
    </w:p>
    <w:p w14:paraId="2D8CF479" w14:textId="77777777" w:rsidR="00616D69" w:rsidRPr="00F119E5" w:rsidRDefault="00616D69" w:rsidP="00616D69">
      <w:pPr>
        <w:pBdr>
          <w:bottom w:val="single" w:sz="12" w:space="1" w:color="auto"/>
        </w:pBdr>
        <w:ind w:left="3"/>
        <w:rPr>
          <w:rFonts w:ascii="David" w:hAnsi="David" w:cs="David"/>
          <w:sz w:val="26"/>
          <w:szCs w:val="26"/>
          <w:rtl/>
        </w:rPr>
      </w:pPr>
    </w:p>
    <w:p w14:paraId="2D8CF47A" w14:textId="77777777" w:rsidR="00616D69" w:rsidRPr="00F119E5" w:rsidRDefault="00616D69" w:rsidP="00616D69">
      <w:pPr>
        <w:pBdr>
          <w:bottom w:val="single" w:sz="12" w:space="1" w:color="auto"/>
        </w:pBdr>
        <w:ind w:left="3"/>
        <w:rPr>
          <w:rFonts w:ascii="David" w:hAnsi="David" w:cs="David"/>
          <w:sz w:val="26"/>
          <w:szCs w:val="26"/>
          <w:rtl/>
        </w:rPr>
      </w:pPr>
    </w:p>
    <w:p w14:paraId="2D8CF47B" w14:textId="77777777" w:rsidR="00616D69" w:rsidRPr="00F119E5" w:rsidRDefault="00616D69" w:rsidP="00616D69">
      <w:pPr>
        <w:ind w:left="3"/>
        <w:rPr>
          <w:rFonts w:ascii="David" w:hAnsi="David" w:cs="David"/>
          <w:b/>
          <w:bCs/>
          <w:sz w:val="26"/>
          <w:szCs w:val="26"/>
          <w:rtl/>
        </w:rPr>
      </w:pPr>
    </w:p>
    <w:p w14:paraId="2D8CF47C" w14:textId="77777777" w:rsidR="00616D69" w:rsidRPr="00F119E5" w:rsidRDefault="00616D69" w:rsidP="00616D69">
      <w:pPr>
        <w:pStyle w:val="8"/>
        <w:numPr>
          <w:ilvl w:val="0"/>
          <w:numId w:val="2"/>
        </w:numPr>
        <w:jc w:val="both"/>
        <w:rPr>
          <w:rFonts w:ascii="David" w:hAnsi="David"/>
          <w:b/>
          <w:bCs/>
          <w:sz w:val="26"/>
          <w:szCs w:val="26"/>
          <w:u w:val="single"/>
          <w:rtl/>
        </w:rPr>
      </w:pPr>
      <w:r w:rsidRPr="00F119E5">
        <w:rPr>
          <w:rFonts w:ascii="David" w:hAnsi="David"/>
          <w:b/>
          <w:bCs/>
          <w:sz w:val="26"/>
          <w:szCs w:val="26"/>
          <w:u w:val="single"/>
          <w:rtl/>
        </w:rPr>
        <w:t xml:space="preserve">הערות הגורם המקצועי מטעם </w:t>
      </w:r>
      <w:proofErr w:type="spellStart"/>
      <w:r w:rsidRPr="00F119E5">
        <w:rPr>
          <w:rFonts w:ascii="David" w:hAnsi="David"/>
          <w:b/>
          <w:bCs/>
          <w:sz w:val="26"/>
          <w:szCs w:val="26"/>
          <w:u w:val="single"/>
          <w:rtl/>
        </w:rPr>
        <w:t>מה"ט</w:t>
      </w:r>
      <w:proofErr w:type="spellEnd"/>
    </w:p>
    <w:p w14:paraId="2D8CF47D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7E" w14:textId="77777777" w:rsidR="00616D69" w:rsidRPr="00F119E5" w:rsidRDefault="00616D69" w:rsidP="00616D69">
      <w:pPr>
        <w:ind w:left="343"/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___________________________________________________________________</w:t>
      </w:r>
    </w:p>
    <w:p w14:paraId="2D8CF47F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80" w14:textId="77777777" w:rsidR="00616D69" w:rsidRPr="00F119E5" w:rsidRDefault="00616D69" w:rsidP="00616D69">
      <w:pPr>
        <w:ind w:left="343"/>
        <w:rPr>
          <w:rFonts w:ascii="David" w:hAnsi="David" w:cs="David"/>
          <w:sz w:val="26"/>
          <w:szCs w:val="26"/>
          <w:u w:val="single"/>
          <w:rtl/>
        </w:rPr>
      </w:pPr>
      <w:r w:rsidRPr="00F119E5">
        <w:rPr>
          <w:rFonts w:ascii="David" w:hAnsi="David" w:cs="David"/>
          <w:sz w:val="26"/>
          <w:szCs w:val="26"/>
          <w:rtl/>
        </w:rPr>
        <w:t>___________________________________________________________________</w:t>
      </w:r>
    </w:p>
    <w:p w14:paraId="2D8CF481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82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u w:val="single"/>
          <w:rtl/>
        </w:rPr>
      </w:pPr>
    </w:p>
    <w:p w14:paraId="2D8CF483" w14:textId="77777777" w:rsidR="00616D69" w:rsidRPr="00F119E5" w:rsidRDefault="00616D69" w:rsidP="00616D69">
      <w:pPr>
        <w:numPr>
          <w:ilvl w:val="0"/>
          <w:numId w:val="2"/>
        </w:numPr>
        <w:rPr>
          <w:rFonts w:ascii="David" w:hAnsi="David" w:cs="David"/>
          <w:b/>
          <w:bCs/>
          <w:sz w:val="26"/>
          <w:szCs w:val="26"/>
          <w:u w:val="single"/>
          <w:rtl/>
        </w:rPr>
      </w:pPr>
      <w:r w:rsidRPr="00F119E5">
        <w:rPr>
          <w:rFonts w:ascii="David" w:hAnsi="David" w:cs="David"/>
          <w:b/>
          <w:bCs/>
          <w:sz w:val="26"/>
          <w:szCs w:val="26"/>
          <w:u w:val="single"/>
          <w:rtl/>
        </w:rPr>
        <w:t xml:space="preserve">אישור הגורם המקצועי מטעם </w:t>
      </w:r>
      <w:proofErr w:type="spellStart"/>
      <w:r w:rsidRPr="00F119E5">
        <w:rPr>
          <w:rFonts w:ascii="David" w:hAnsi="David" w:cs="David"/>
          <w:b/>
          <w:bCs/>
          <w:sz w:val="26"/>
          <w:szCs w:val="26"/>
          <w:u w:val="single"/>
          <w:rtl/>
        </w:rPr>
        <w:t>מה"ט</w:t>
      </w:r>
      <w:proofErr w:type="spellEnd"/>
    </w:p>
    <w:p w14:paraId="2D8CF484" w14:textId="77777777" w:rsidR="00616D69" w:rsidRPr="00F119E5" w:rsidRDefault="00616D69" w:rsidP="00616D69">
      <w:pPr>
        <w:ind w:left="3"/>
        <w:rPr>
          <w:rFonts w:ascii="David" w:hAnsi="David" w:cs="David"/>
          <w:b/>
          <w:bCs/>
          <w:sz w:val="26"/>
          <w:szCs w:val="26"/>
          <w:u w:val="single"/>
          <w:rtl/>
        </w:rPr>
      </w:pPr>
    </w:p>
    <w:p w14:paraId="2D8CF485" w14:textId="77777777" w:rsidR="00616D69" w:rsidRPr="00F119E5" w:rsidRDefault="00616D69" w:rsidP="00616D69">
      <w:pPr>
        <w:ind w:left="3"/>
        <w:rPr>
          <w:rFonts w:ascii="David" w:hAnsi="David" w:cs="David"/>
          <w:sz w:val="26"/>
          <w:szCs w:val="26"/>
          <w:rtl/>
        </w:rPr>
      </w:pPr>
    </w:p>
    <w:p w14:paraId="2D8CF486" w14:textId="77777777" w:rsidR="00616D69" w:rsidRPr="00F119E5" w:rsidRDefault="00616D69" w:rsidP="00616D69">
      <w:pPr>
        <w:pStyle w:val="2"/>
        <w:ind w:left="3"/>
        <w:rPr>
          <w:rFonts w:ascii="David" w:hAnsi="David"/>
          <w:b w:val="0"/>
          <w:bCs w:val="0"/>
          <w:sz w:val="26"/>
          <w:szCs w:val="26"/>
          <w:rtl/>
        </w:rPr>
      </w:pPr>
      <w:r w:rsidRPr="00F119E5">
        <w:rPr>
          <w:rFonts w:ascii="David" w:hAnsi="David"/>
          <w:b w:val="0"/>
          <w:bCs w:val="0"/>
          <w:sz w:val="26"/>
          <w:szCs w:val="26"/>
          <w:rtl/>
        </w:rPr>
        <w:t>שם: ____________________  חתימה: ____________ תאריך: _____________</w:t>
      </w:r>
    </w:p>
    <w:p w14:paraId="2D8CF494" w14:textId="3CC450F2" w:rsidR="00616D69" w:rsidRPr="00973730" w:rsidRDefault="00616D69" w:rsidP="00973730">
      <w:pPr>
        <w:pStyle w:val="6"/>
        <w:jc w:val="left"/>
        <w:rPr>
          <w:rFonts w:ascii="David" w:hAnsi="David"/>
          <w:b w:val="0"/>
          <w:bCs w:val="0"/>
          <w:sz w:val="26"/>
          <w:szCs w:val="26"/>
          <w:u w:val="none"/>
        </w:rPr>
      </w:pPr>
    </w:p>
    <w:p w14:paraId="2D8CF495" w14:textId="77777777" w:rsidR="00F119E5" w:rsidRPr="00F119E5" w:rsidRDefault="00F119E5" w:rsidP="00F119E5">
      <w:pPr>
        <w:spacing w:line="360" w:lineRule="auto"/>
        <w:rPr>
          <w:rFonts w:ascii="David" w:hAnsi="David" w:cs="David"/>
          <w:sz w:val="26"/>
          <w:szCs w:val="26"/>
          <w:rtl/>
        </w:rPr>
      </w:pPr>
    </w:p>
    <w:p w14:paraId="2D8CF496" w14:textId="77777777" w:rsidR="00616D69" w:rsidRPr="00C02F4C" w:rsidRDefault="00616D69" w:rsidP="00F119E5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C02F4C">
        <w:rPr>
          <w:rFonts w:ascii="David" w:hAnsi="David" w:cs="David" w:hint="cs"/>
          <w:b/>
          <w:bCs/>
          <w:sz w:val="28"/>
          <w:szCs w:val="28"/>
          <w:u w:val="single"/>
          <w:rtl/>
        </w:rPr>
        <w:t>נספח להצעת הפרויקט:</w:t>
      </w:r>
    </w:p>
    <w:p w14:paraId="2D8CF497" w14:textId="77777777" w:rsidR="000C782A" w:rsidRDefault="000C782A" w:rsidP="00C02F4C">
      <w:pPr>
        <w:spacing w:line="360" w:lineRule="auto"/>
        <w:rPr>
          <w:rFonts w:ascii="David" w:hAnsi="David" w:cs="David"/>
          <w:b/>
          <w:bCs/>
          <w:sz w:val="26"/>
          <w:szCs w:val="26"/>
          <w:u w:val="single"/>
          <w:rtl/>
        </w:rPr>
      </w:pPr>
    </w:p>
    <w:p w14:paraId="2D8CF498" w14:textId="77777777" w:rsidR="00F119E5" w:rsidRPr="00C02F4C" w:rsidRDefault="00F119E5" w:rsidP="00C02F4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C02F4C">
        <w:rPr>
          <w:rFonts w:ascii="David" w:hAnsi="David" w:cs="David"/>
          <w:b/>
          <w:bCs/>
          <w:sz w:val="28"/>
          <w:szCs w:val="28"/>
          <w:u w:val="single"/>
          <w:rtl/>
        </w:rPr>
        <w:t>קווים מנחים בבחירת נושאים והיקפי עבודה בפרויקט הגמר.</w:t>
      </w:r>
    </w:p>
    <w:p w14:paraId="2D8CF499" w14:textId="77777777" w:rsidR="00F119E5" w:rsidRDefault="00F119E5" w:rsidP="00F119E5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b/>
          <w:bCs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דגשים ארכיטקטוניים ושיקולים במימוש:</w:t>
      </w:r>
    </w:p>
    <w:p w14:paraId="2D8CF49A" w14:textId="77777777" w:rsidR="00357D06" w:rsidRPr="00C02F4C" w:rsidRDefault="00357D06" w:rsidP="00C02F4C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C02F4C">
        <w:rPr>
          <w:rFonts w:ascii="David" w:hAnsi="David" w:cs="David" w:hint="cs"/>
          <w:sz w:val="26"/>
          <w:szCs w:val="26"/>
          <w:rtl/>
        </w:rPr>
        <w:t xml:space="preserve">מומלץ להתנסות בארכיטקטורות </w:t>
      </w:r>
      <w:proofErr w:type="spellStart"/>
      <w:r w:rsidRPr="00C02F4C">
        <w:rPr>
          <w:rFonts w:ascii="David" w:hAnsi="David" w:cs="David" w:hint="cs"/>
          <w:sz w:val="26"/>
          <w:szCs w:val="26"/>
          <w:rtl/>
        </w:rPr>
        <w:t>השלבות</w:t>
      </w:r>
      <w:proofErr w:type="spellEnd"/>
      <w:r w:rsidRPr="00C02F4C">
        <w:rPr>
          <w:rFonts w:ascii="David" w:hAnsi="David" w:cs="David" w:hint="cs"/>
          <w:sz w:val="26"/>
          <w:szCs w:val="26"/>
          <w:rtl/>
        </w:rPr>
        <w:t xml:space="preserve"> שימוש בתצורת שרת לקוח.</w:t>
      </w:r>
    </w:p>
    <w:p w14:paraId="2D8CF49B" w14:textId="77777777" w:rsidR="00357D06" w:rsidRPr="00C02F4C" w:rsidRDefault="00357D06" w:rsidP="00C02F4C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  <w:rtl/>
        </w:rPr>
      </w:pPr>
      <w:r w:rsidRPr="00C02F4C">
        <w:rPr>
          <w:rFonts w:ascii="David" w:hAnsi="David" w:cs="David" w:hint="cs"/>
          <w:sz w:val="26"/>
          <w:szCs w:val="26"/>
          <w:rtl/>
        </w:rPr>
        <w:t xml:space="preserve"> שימוש ב- </w:t>
      </w:r>
      <w:r w:rsidRPr="00C02F4C">
        <w:rPr>
          <w:rFonts w:ascii="David" w:hAnsi="David" w:cs="David"/>
          <w:sz w:val="26"/>
          <w:szCs w:val="26"/>
        </w:rPr>
        <w:t>design patterns</w:t>
      </w:r>
      <w:r w:rsidRPr="00C02F4C">
        <w:rPr>
          <w:rFonts w:ascii="David" w:hAnsi="David" w:cs="David" w:hint="cs"/>
          <w:sz w:val="26"/>
          <w:szCs w:val="26"/>
          <w:rtl/>
        </w:rPr>
        <w:t xml:space="preserve"> </w:t>
      </w:r>
      <w:proofErr w:type="spellStart"/>
      <w:r w:rsidRPr="00C02F4C">
        <w:rPr>
          <w:rFonts w:ascii="David" w:hAnsi="David" w:cs="David" w:hint="cs"/>
          <w:sz w:val="26"/>
          <w:szCs w:val="26"/>
          <w:rtl/>
        </w:rPr>
        <w:t>במודולי</w:t>
      </w:r>
      <w:proofErr w:type="spellEnd"/>
      <w:r w:rsidRPr="00C02F4C">
        <w:rPr>
          <w:rFonts w:ascii="David" w:hAnsi="David" w:cs="David" w:hint="cs"/>
          <w:sz w:val="26"/>
          <w:szCs w:val="26"/>
          <w:rtl/>
        </w:rPr>
        <w:t xml:space="preserve"> התוכנה השונים- </w:t>
      </w:r>
      <w:proofErr w:type="spellStart"/>
      <w:r w:rsidRPr="00C02F4C">
        <w:rPr>
          <w:rFonts w:ascii="David" w:hAnsi="David" w:cs="David" w:hint="cs"/>
          <w:sz w:val="26"/>
          <w:szCs w:val="26"/>
          <w:rtl/>
        </w:rPr>
        <w:t>באיזורים</w:t>
      </w:r>
      <w:proofErr w:type="spellEnd"/>
      <w:r w:rsidRPr="00C02F4C">
        <w:rPr>
          <w:rFonts w:ascii="David" w:hAnsi="David" w:cs="David" w:hint="cs"/>
          <w:sz w:val="26"/>
          <w:szCs w:val="26"/>
          <w:rtl/>
        </w:rPr>
        <w:t xml:space="preserve"> מתאימים.</w:t>
      </w:r>
    </w:p>
    <w:p w14:paraId="2D8CF49C" w14:textId="77777777" w:rsidR="00F119E5" w:rsidRPr="00F119E5" w:rsidRDefault="00357D06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דגש על </w:t>
      </w:r>
      <w:r w:rsidR="00F119E5" w:rsidRPr="00F119E5">
        <w:rPr>
          <w:rFonts w:ascii="David" w:hAnsi="David" w:cs="David"/>
          <w:sz w:val="26"/>
          <w:szCs w:val="26"/>
          <w:rtl/>
        </w:rPr>
        <w:t>הפרדה בין לוגיקה עסקית השייכת לצד לקוח וצד שרת.</w:t>
      </w:r>
      <w:r w:rsidR="00F119E5" w:rsidRPr="00F119E5">
        <w:rPr>
          <w:rFonts w:ascii="David" w:hAnsi="David" w:cs="David"/>
          <w:sz w:val="26"/>
          <w:szCs w:val="26"/>
        </w:rPr>
        <w:t>(</w:t>
      </w:r>
      <w:proofErr w:type="spellStart"/>
      <w:proofErr w:type="gramStart"/>
      <w:r w:rsidR="00F119E5" w:rsidRPr="00F119E5">
        <w:rPr>
          <w:rFonts w:ascii="David" w:hAnsi="David" w:cs="David"/>
          <w:sz w:val="26"/>
          <w:szCs w:val="26"/>
        </w:rPr>
        <w:t>FrontEnd,Backend</w:t>
      </w:r>
      <w:proofErr w:type="spellEnd"/>
      <w:proofErr w:type="gramEnd"/>
      <w:r w:rsidR="00F35B99">
        <w:rPr>
          <w:rFonts w:ascii="David" w:hAnsi="David" w:cs="David"/>
          <w:sz w:val="26"/>
          <w:szCs w:val="26"/>
        </w:rPr>
        <w:t xml:space="preserve"> </w:t>
      </w:r>
      <w:r w:rsidR="00F119E5" w:rsidRPr="00F119E5">
        <w:rPr>
          <w:rFonts w:ascii="David" w:hAnsi="David" w:cs="David"/>
          <w:sz w:val="26"/>
          <w:szCs w:val="26"/>
        </w:rPr>
        <w:t>,</w:t>
      </w:r>
      <w:proofErr w:type="spellStart"/>
      <w:r w:rsidR="00F119E5" w:rsidRPr="00F119E5">
        <w:rPr>
          <w:rFonts w:ascii="David" w:hAnsi="David" w:cs="David"/>
          <w:sz w:val="26"/>
          <w:szCs w:val="26"/>
        </w:rPr>
        <w:t>ServerBL</w:t>
      </w:r>
      <w:proofErr w:type="spellEnd"/>
      <w:r w:rsidR="00F35B99">
        <w:rPr>
          <w:rFonts w:ascii="David" w:hAnsi="David" w:cs="David"/>
          <w:sz w:val="26"/>
          <w:szCs w:val="26"/>
        </w:rPr>
        <w:t xml:space="preserve"> </w:t>
      </w:r>
      <w:r w:rsidR="00F119E5" w:rsidRPr="00F119E5">
        <w:rPr>
          <w:rFonts w:ascii="David" w:hAnsi="David" w:cs="David"/>
          <w:sz w:val="26"/>
          <w:szCs w:val="26"/>
        </w:rPr>
        <w:t>,</w:t>
      </w:r>
      <w:proofErr w:type="spellStart"/>
      <w:r w:rsidR="00F119E5" w:rsidRPr="00F119E5">
        <w:rPr>
          <w:rFonts w:ascii="David" w:hAnsi="David" w:cs="David"/>
          <w:sz w:val="26"/>
          <w:szCs w:val="26"/>
        </w:rPr>
        <w:t>ClientBL</w:t>
      </w:r>
      <w:proofErr w:type="spellEnd"/>
      <w:r w:rsidR="00F119E5" w:rsidRPr="00F119E5">
        <w:rPr>
          <w:rFonts w:ascii="David" w:hAnsi="David" w:cs="David"/>
          <w:sz w:val="26"/>
          <w:szCs w:val="26"/>
        </w:rPr>
        <w:t>)</w:t>
      </w:r>
    </w:p>
    <w:p w14:paraId="2D8CF49D" w14:textId="77777777" w:rsidR="00357D06" w:rsidRDefault="00357D06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חלופות ארכיטקטוניות נדרשות לתמוך או לספק מענה לדרישות כגון: </w:t>
      </w:r>
    </w:p>
    <w:p w14:paraId="2D8CF49E" w14:textId="77777777" w:rsidR="00F119E5" w:rsidRPr="00F119E5" w:rsidRDefault="00F119E5" w:rsidP="00C02F4C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תמיכה והתמודדות בוויסות עומסים </w:t>
      </w:r>
      <w:r w:rsidR="00357D06">
        <w:rPr>
          <w:rFonts w:ascii="David" w:hAnsi="David" w:cs="David" w:hint="cs"/>
          <w:sz w:val="26"/>
          <w:szCs w:val="26"/>
          <w:rtl/>
        </w:rPr>
        <w:t>.</w:t>
      </w:r>
    </w:p>
    <w:p w14:paraId="2D8CF49F" w14:textId="77777777" w:rsidR="00F119E5" w:rsidRPr="00F119E5" w:rsidRDefault="00F119E5" w:rsidP="00C02F4C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תמיכה והתמודדות עם שיקולי אבטחה והגנה על מידע.</w:t>
      </w:r>
    </w:p>
    <w:p w14:paraId="2D8CF4A0" w14:textId="77777777" w:rsidR="00F119E5" w:rsidRPr="00F119E5" w:rsidRDefault="00F119E5" w:rsidP="00C02F4C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תמיכה בשרידות והתאוששות מתקלה(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טרנזקציות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שמירה למאגר, והתאוששות)</w:t>
      </w:r>
    </w:p>
    <w:p w14:paraId="2D8CF4A1" w14:textId="77777777" w:rsidR="00F119E5" w:rsidRPr="00F119E5" w:rsidRDefault="00F119E5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תמיכה בשיקולי חווית משתמש (צד מנהל מערכת וצד משתמש קצה)</w:t>
      </w:r>
    </w:p>
    <w:p w14:paraId="2D8CF4A2" w14:textId="77777777" w:rsidR="00F119E5" w:rsidRPr="00F119E5" w:rsidRDefault="00F119E5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תמיכה היכן שניתן בניהול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פרופילי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משתמשים.</w:t>
      </w:r>
      <w:r w:rsidRPr="00F119E5">
        <w:rPr>
          <w:rFonts w:ascii="David" w:hAnsi="David" w:cs="David"/>
          <w:sz w:val="26"/>
          <w:szCs w:val="26"/>
          <w:rtl/>
        </w:rPr>
        <w:tab/>
      </w:r>
      <w:r w:rsidRPr="00F119E5">
        <w:rPr>
          <w:rFonts w:ascii="David" w:hAnsi="David" w:cs="David"/>
          <w:sz w:val="26"/>
          <w:szCs w:val="26"/>
          <w:rtl/>
        </w:rPr>
        <w:br/>
      </w:r>
    </w:p>
    <w:p w14:paraId="2D8CF4A3" w14:textId="77777777" w:rsidR="00F119E5" w:rsidRPr="00F119E5" w:rsidRDefault="00F119E5" w:rsidP="00AA79E5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שפת מימוש הפרויקט-</w:t>
      </w:r>
      <w:r w:rsidRPr="00F119E5">
        <w:rPr>
          <w:rFonts w:ascii="David" w:hAnsi="David" w:cs="David"/>
          <w:sz w:val="26"/>
          <w:szCs w:val="26"/>
          <w:rtl/>
        </w:rPr>
        <w:t xml:space="preserve"> </w:t>
      </w:r>
      <w:r w:rsidRPr="00F119E5">
        <w:rPr>
          <w:rFonts w:ascii="David" w:hAnsi="David" w:cs="David"/>
          <w:sz w:val="26"/>
          <w:szCs w:val="26"/>
          <w:rtl/>
        </w:rPr>
        <w:br/>
        <w:t xml:space="preserve">ישנו משקל גבוה </w:t>
      </w:r>
      <w:r w:rsidR="006A4C63">
        <w:rPr>
          <w:rFonts w:ascii="David" w:hAnsi="David" w:cs="David" w:hint="cs"/>
          <w:sz w:val="26"/>
          <w:szCs w:val="26"/>
          <w:rtl/>
        </w:rPr>
        <w:t>במימוש הפרויקט ב</w:t>
      </w:r>
      <w:r w:rsidRPr="00F119E5">
        <w:rPr>
          <w:rFonts w:ascii="David" w:hAnsi="David" w:cs="David"/>
          <w:sz w:val="26"/>
          <w:szCs w:val="26"/>
          <w:rtl/>
        </w:rPr>
        <w:t xml:space="preserve">יותר משפת מימוש אחת לפרויקט , תוך מתן דגש ליתרונות </w:t>
      </w:r>
      <w:r w:rsidRPr="00F119E5">
        <w:rPr>
          <w:rFonts w:ascii="David" w:hAnsi="David" w:cs="David"/>
          <w:sz w:val="26"/>
          <w:szCs w:val="26"/>
          <w:rtl/>
        </w:rPr>
        <w:lastRenderedPageBreak/>
        <w:t xml:space="preserve">היחסיים של כל שפה, עבור מודול תוכנה במכלולי הפרויקט. </w:t>
      </w:r>
      <w:r w:rsidRPr="00F119E5">
        <w:rPr>
          <w:rFonts w:ascii="David" w:hAnsi="David" w:cs="David"/>
          <w:sz w:val="26"/>
          <w:szCs w:val="26"/>
          <w:rtl/>
        </w:rPr>
        <w:br/>
        <w:t>למשל</w:t>
      </w:r>
      <w:r w:rsidR="006A4C63">
        <w:rPr>
          <w:rFonts w:ascii="David" w:hAnsi="David" w:cs="David" w:hint="cs"/>
          <w:sz w:val="26"/>
          <w:szCs w:val="26"/>
          <w:rtl/>
        </w:rPr>
        <w:t xml:space="preserve"> במקרה של תצורת שרת לקוח (אתר אינטרנט)</w:t>
      </w:r>
      <w:r w:rsidRPr="00F119E5">
        <w:rPr>
          <w:rFonts w:ascii="David" w:hAnsi="David" w:cs="David"/>
          <w:sz w:val="26"/>
          <w:szCs w:val="26"/>
          <w:rtl/>
        </w:rPr>
        <w:t xml:space="preserve">: </w:t>
      </w:r>
    </w:p>
    <w:p w14:paraId="2D8CF4A4" w14:textId="77777777" w:rsidR="00F119E5" w:rsidRPr="00F119E5" w:rsidRDefault="00F119E5" w:rsidP="00AA7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לצד הניהול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העיסקי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של השרת, בחירה בשפות עיליות </w:t>
      </w:r>
      <w:r w:rsidRPr="00F119E5">
        <w:rPr>
          <w:rFonts w:ascii="David" w:hAnsi="David" w:cs="David"/>
          <w:sz w:val="26"/>
          <w:szCs w:val="26"/>
        </w:rPr>
        <w:t>JAVA</w:t>
      </w:r>
      <w:r w:rsidRPr="00F119E5">
        <w:rPr>
          <w:rFonts w:ascii="David" w:hAnsi="David" w:cs="David"/>
          <w:sz w:val="26"/>
          <w:szCs w:val="26"/>
          <w:rtl/>
        </w:rPr>
        <w:t xml:space="preserve">, </w:t>
      </w:r>
      <w:r w:rsidRPr="00F119E5">
        <w:rPr>
          <w:rFonts w:ascii="David" w:hAnsi="David" w:cs="David"/>
          <w:sz w:val="26"/>
          <w:szCs w:val="26"/>
        </w:rPr>
        <w:t>C#</w:t>
      </w:r>
      <w:r w:rsidRPr="00F119E5">
        <w:rPr>
          <w:rFonts w:ascii="David" w:hAnsi="David" w:cs="David"/>
          <w:sz w:val="26"/>
          <w:szCs w:val="26"/>
          <w:rtl/>
        </w:rPr>
        <w:t xml:space="preserve"> או </w:t>
      </w:r>
      <w:proofErr w:type="spellStart"/>
      <w:r w:rsidR="006A4C63">
        <w:rPr>
          <w:rFonts w:ascii="David" w:hAnsi="David" w:cs="David"/>
          <w:sz w:val="26"/>
          <w:szCs w:val="26"/>
        </w:rPr>
        <w:t>nodeJS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>.</w:t>
      </w:r>
    </w:p>
    <w:p w14:paraId="2D8CF4A5" w14:textId="77777777" w:rsidR="006A4C63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לתכולה חישובית\ אלגוריתמית- מימוש בשפת </w:t>
      </w:r>
      <w:r w:rsidR="00F35B99" w:rsidRPr="00F119E5">
        <w:rPr>
          <w:rFonts w:ascii="David" w:hAnsi="David" w:cs="David"/>
          <w:sz w:val="26"/>
          <w:szCs w:val="26"/>
        </w:rPr>
        <w:t>native</w:t>
      </w:r>
      <w:r w:rsidRPr="00F119E5">
        <w:rPr>
          <w:rFonts w:ascii="David" w:hAnsi="David" w:cs="David"/>
          <w:sz w:val="26"/>
          <w:szCs w:val="26"/>
          <w:rtl/>
        </w:rPr>
        <w:t xml:space="preserve"> נניח </w:t>
      </w:r>
      <w:r w:rsidRPr="00F119E5">
        <w:rPr>
          <w:rFonts w:ascii="David" w:hAnsi="David" w:cs="David"/>
          <w:sz w:val="26"/>
          <w:szCs w:val="26"/>
        </w:rPr>
        <w:t>C, C++</w:t>
      </w:r>
      <w:r w:rsidRPr="00F119E5">
        <w:rPr>
          <w:rFonts w:ascii="David" w:hAnsi="David" w:cs="David"/>
          <w:sz w:val="26"/>
          <w:szCs w:val="26"/>
          <w:rtl/>
        </w:rPr>
        <w:t>.</w:t>
      </w:r>
    </w:p>
    <w:p w14:paraId="2D8CF4A6" w14:textId="77777777" w:rsidR="00F119E5" w:rsidRPr="00F119E5" w:rsidRDefault="006A4C63" w:rsidP="00AA7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 xml:space="preserve">לצד לקוח </w:t>
      </w:r>
      <w:r>
        <w:rPr>
          <w:rFonts w:ascii="David" w:hAnsi="David" w:cs="David"/>
          <w:sz w:val="26"/>
          <w:szCs w:val="26"/>
        </w:rPr>
        <w:t>AngularJS,Asp.net</w:t>
      </w:r>
      <w:r>
        <w:rPr>
          <w:rFonts w:ascii="David" w:hAnsi="David" w:cs="David" w:hint="cs"/>
          <w:sz w:val="26"/>
          <w:szCs w:val="26"/>
          <w:rtl/>
        </w:rPr>
        <w:t xml:space="preserve"> וכו'</w:t>
      </w:r>
      <w:r w:rsidR="00F119E5" w:rsidRPr="00F119E5">
        <w:rPr>
          <w:rFonts w:ascii="David" w:hAnsi="David" w:cs="David"/>
          <w:sz w:val="26"/>
          <w:szCs w:val="26"/>
          <w:rtl/>
        </w:rPr>
        <w:t xml:space="preserve"> </w:t>
      </w:r>
      <w:r w:rsidR="00F119E5" w:rsidRPr="00F119E5">
        <w:rPr>
          <w:rFonts w:ascii="David" w:hAnsi="David" w:cs="David"/>
          <w:sz w:val="26"/>
          <w:szCs w:val="26"/>
          <w:rtl/>
        </w:rPr>
        <w:br/>
      </w:r>
    </w:p>
    <w:p w14:paraId="2D8CF4A7" w14:textId="77777777" w:rsidR="00F119E5" w:rsidRPr="00F119E5" w:rsidRDefault="00F119E5" w:rsidP="00F119E5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b/>
          <w:bCs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 xml:space="preserve">מאגר נתונים </w:t>
      </w:r>
      <w:r w:rsidRPr="00F119E5">
        <w:rPr>
          <w:rFonts w:ascii="David" w:hAnsi="David" w:cs="David"/>
          <w:b/>
          <w:bCs/>
          <w:sz w:val="26"/>
          <w:szCs w:val="26"/>
        </w:rPr>
        <w:t>Database</w:t>
      </w:r>
      <w:r w:rsidRPr="00F119E5">
        <w:rPr>
          <w:rFonts w:ascii="David" w:hAnsi="David" w:cs="David"/>
          <w:b/>
          <w:bCs/>
          <w:sz w:val="26"/>
          <w:szCs w:val="26"/>
          <w:rtl/>
        </w:rPr>
        <w:t>:</w:t>
      </w:r>
    </w:p>
    <w:p w14:paraId="2D8CF4A8" w14:textId="77777777" w:rsidR="00F119E5" w:rsidRPr="00F119E5" w:rsidRDefault="00F119E5" w:rsidP="00AA7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ישנה </w:t>
      </w:r>
      <w:r w:rsidR="006A4C63">
        <w:rPr>
          <w:rFonts w:ascii="David" w:hAnsi="David" w:cs="David" w:hint="cs"/>
          <w:sz w:val="26"/>
          <w:szCs w:val="26"/>
          <w:rtl/>
        </w:rPr>
        <w:t>חשיבות גבוהה להתנסות בעבודה עם מאגרי נתונים למשל</w:t>
      </w:r>
      <w:r w:rsidRPr="00F119E5">
        <w:rPr>
          <w:rFonts w:ascii="David" w:hAnsi="David" w:cs="David"/>
          <w:sz w:val="26"/>
          <w:szCs w:val="26"/>
          <w:rtl/>
        </w:rPr>
        <w:t xml:space="preserve">, מאגר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רלציוני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ומאגר </w:t>
      </w:r>
      <w:r w:rsidRPr="00F119E5">
        <w:rPr>
          <w:rFonts w:ascii="David" w:hAnsi="David" w:cs="David"/>
          <w:sz w:val="26"/>
          <w:szCs w:val="26"/>
        </w:rPr>
        <w:t>FS Based</w:t>
      </w:r>
      <w:r w:rsidRPr="00F119E5">
        <w:rPr>
          <w:rFonts w:ascii="David" w:hAnsi="David" w:cs="David"/>
          <w:sz w:val="26"/>
          <w:szCs w:val="26"/>
          <w:rtl/>
        </w:rPr>
        <w:t xml:space="preserve">. </w:t>
      </w:r>
      <w:r w:rsidRPr="00F119E5">
        <w:rPr>
          <w:rFonts w:ascii="David" w:hAnsi="David" w:cs="David"/>
          <w:sz w:val="26"/>
          <w:szCs w:val="26"/>
          <w:rtl/>
        </w:rPr>
        <w:br/>
        <w:t xml:space="preserve">למשל: </w:t>
      </w:r>
    </w:p>
    <w:p w14:paraId="2D8CF4A9" w14:textId="77777777" w:rsidR="00F119E5" w:rsidRPr="00F119E5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עבור מאגר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רלציוני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נבחר ב- </w:t>
      </w:r>
      <w:r w:rsidRPr="00F119E5">
        <w:rPr>
          <w:rFonts w:ascii="David" w:hAnsi="David" w:cs="David"/>
          <w:sz w:val="26"/>
          <w:szCs w:val="26"/>
        </w:rPr>
        <w:t xml:space="preserve"> </w:t>
      </w:r>
      <w:proofErr w:type="spellStart"/>
      <w:r w:rsidRPr="00F119E5">
        <w:rPr>
          <w:rFonts w:ascii="David" w:hAnsi="David" w:cs="David"/>
          <w:sz w:val="26"/>
          <w:szCs w:val="26"/>
        </w:rPr>
        <w:t>Sql</w:t>
      </w:r>
      <w:proofErr w:type="spellEnd"/>
      <w:r w:rsidRPr="00F119E5">
        <w:rPr>
          <w:rFonts w:ascii="David" w:hAnsi="David" w:cs="David"/>
          <w:sz w:val="26"/>
          <w:szCs w:val="26"/>
        </w:rPr>
        <w:t xml:space="preserve"> server, </w:t>
      </w:r>
      <w:proofErr w:type="spellStart"/>
      <w:r w:rsidRPr="00F119E5">
        <w:rPr>
          <w:rFonts w:ascii="David" w:hAnsi="David" w:cs="David"/>
          <w:sz w:val="26"/>
          <w:szCs w:val="26"/>
        </w:rPr>
        <w:t>Sqlite</w:t>
      </w:r>
      <w:proofErr w:type="spellEnd"/>
      <w:r w:rsidRPr="00F119E5">
        <w:rPr>
          <w:rFonts w:ascii="David" w:hAnsi="David" w:cs="David"/>
          <w:sz w:val="26"/>
          <w:szCs w:val="26"/>
        </w:rPr>
        <w:t xml:space="preserve">, </w:t>
      </w:r>
      <w:proofErr w:type="spellStart"/>
      <w:r w:rsidRPr="00F119E5">
        <w:rPr>
          <w:rFonts w:ascii="David" w:hAnsi="David" w:cs="David"/>
          <w:sz w:val="26"/>
          <w:szCs w:val="26"/>
        </w:rPr>
        <w:t>etc</w:t>
      </w:r>
      <w:proofErr w:type="spellEnd"/>
      <w:r w:rsidRPr="00F119E5">
        <w:rPr>
          <w:rFonts w:ascii="David" w:hAnsi="David" w:cs="David"/>
          <w:sz w:val="26"/>
          <w:szCs w:val="26"/>
        </w:rPr>
        <w:t>’</w:t>
      </w:r>
    </w:p>
    <w:p w14:paraId="2D8CF4AA" w14:textId="77777777" w:rsidR="00F119E5" w:rsidRPr="00F119E5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עבור מאגר לא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רלציוני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נבחר ב- </w:t>
      </w:r>
      <w:proofErr w:type="spellStart"/>
      <w:r w:rsidRPr="00F119E5">
        <w:rPr>
          <w:rFonts w:ascii="David" w:hAnsi="David" w:cs="David"/>
          <w:sz w:val="26"/>
          <w:szCs w:val="26"/>
        </w:rPr>
        <w:t>mongoDB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או </w:t>
      </w:r>
      <w:r w:rsidRPr="00F119E5">
        <w:rPr>
          <w:rFonts w:ascii="David" w:hAnsi="David" w:cs="David"/>
          <w:sz w:val="26"/>
          <w:szCs w:val="26"/>
        </w:rPr>
        <w:t xml:space="preserve"> </w:t>
      </w:r>
      <w:proofErr w:type="spellStart"/>
      <w:r w:rsidRPr="00F119E5">
        <w:rPr>
          <w:rFonts w:ascii="David" w:hAnsi="David" w:cs="David"/>
          <w:sz w:val="26"/>
          <w:szCs w:val="26"/>
        </w:rPr>
        <w:t>NoSql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>.</w:t>
      </w:r>
    </w:p>
    <w:p w14:paraId="2D8CF4AB" w14:textId="77777777" w:rsidR="00F119E5" w:rsidRPr="00F119E5" w:rsidRDefault="00F119E5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ישנה חשיבות רבה להגדרת שכבת גישה למאגר הנתונים כזו שתנהל מרכיבים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טרנזקטיביים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וסנכרון</w:t>
      </w:r>
      <w:r w:rsidR="006A4C63">
        <w:rPr>
          <w:rFonts w:ascii="David" w:hAnsi="David" w:cs="David" w:hint="cs"/>
          <w:sz w:val="26"/>
          <w:szCs w:val="26"/>
          <w:rtl/>
        </w:rPr>
        <w:t xml:space="preserve">. נין להשתמש גם במסגרת </w:t>
      </w:r>
      <w:r w:rsidR="006A4C63">
        <w:rPr>
          <w:rFonts w:ascii="David" w:hAnsi="David" w:cs="David"/>
          <w:sz w:val="26"/>
          <w:szCs w:val="26"/>
        </w:rPr>
        <w:t xml:space="preserve">frameworks </w:t>
      </w:r>
      <w:r w:rsidR="006A4C63">
        <w:rPr>
          <w:rFonts w:ascii="David" w:hAnsi="David" w:cs="David" w:hint="cs"/>
          <w:sz w:val="26"/>
          <w:szCs w:val="26"/>
          <w:rtl/>
        </w:rPr>
        <w:t xml:space="preserve"> קיימים כדוגמת </w:t>
      </w:r>
      <w:proofErr w:type="spellStart"/>
      <w:r w:rsidR="006A4C63">
        <w:rPr>
          <w:rFonts w:ascii="David" w:hAnsi="David" w:cs="David"/>
          <w:sz w:val="26"/>
          <w:szCs w:val="26"/>
        </w:rPr>
        <w:t>dotNet</w:t>
      </w:r>
      <w:proofErr w:type="spellEnd"/>
      <w:r w:rsidR="006A4C63">
        <w:rPr>
          <w:rFonts w:ascii="David" w:hAnsi="David" w:cs="David" w:hint="cs"/>
          <w:sz w:val="26"/>
          <w:szCs w:val="26"/>
          <w:rtl/>
        </w:rPr>
        <w:t>.</w:t>
      </w:r>
      <w:r w:rsidRPr="00F119E5">
        <w:rPr>
          <w:rFonts w:ascii="David" w:hAnsi="David" w:cs="David"/>
          <w:sz w:val="26"/>
          <w:szCs w:val="26"/>
          <w:rtl/>
        </w:rPr>
        <w:br/>
      </w:r>
    </w:p>
    <w:p w14:paraId="2D8CF4AC" w14:textId="77777777" w:rsidR="00F119E5" w:rsidRPr="00F119E5" w:rsidRDefault="00F119E5" w:rsidP="00F119E5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מרכיב אלגוריתמי\ חישובי-</w:t>
      </w:r>
      <w:r w:rsidRPr="00F119E5">
        <w:rPr>
          <w:rFonts w:ascii="David" w:hAnsi="David" w:cs="David"/>
          <w:sz w:val="26"/>
          <w:szCs w:val="26"/>
          <w:rtl/>
        </w:rPr>
        <w:br/>
        <w:t>ישנה חשיבות רבה להתנסותו של התלמיד והתמודדותו עם יכולות חישוביות במסגרת מכלולי הפרויקט.  ניתן לשלב היבטים אלגוריתמיים או לחילופין ניתוחים וחיתוכים סטטיסטיים בסיסיים מעל מאגר נתונים, למשל:</w:t>
      </w:r>
    </w:p>
    <w:p w14:paraId="2D8CF4AD" w14:textId="77777777" w:rsidR="00F119E5" w:rsidRPr="00F119E5" w:rsidRDefault="00F119E5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במקרה של אתרים כניסת משתמשים, גיאומטריה חישובית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וכו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>'.</w:t>
      </w:r>
    </w:p>
    <w:p w14:paraId="2D8CF4AE" w14:textId="77777777" w:rsidR="00F119E5" w:rsidRPr="00F119E5" w:rsidRDefault="00F119E5" w:rsidP="00F119E5">
      <w:pPr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br w:type="page"/>
      </w:r>
    </w:p>
    <w:p w14:paraId="2D8CF4AF" w14:textId="77777777" w:rsidR="00F119E5" w:rsidRPr="00F119E5" w:rsidRDefault="00F119E5" w:rsidP="00F119E5">
      <w:pPr>
        <w:ind w:left="360"/>
        <w:rPr>
          <w:rFonts w:ascii="David" w:hAnsi="David" w:cs="David"/>
          <w:sz w:val="26"/>
          <w:szCs w:val="26"/>
          <w:rtl/>
        </w:rPr>
      </w:pPr>
    </w:p>
    <w:p w14:paraId="2D8CF4B0" w14:textId="77777777" w:rsidR="00F119E5" w:rsidRPr="00F119E5" w:rsidRDefault="00F119E5" w:rsidP="00F119E5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b/>
          <w:bCs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בדיקות תוכנה:</w:t>
      </w:r>
    </w:p>
    <w:p w14:paraId="2D8CF4B1" w14:textId="77777777" w:rsidR="00F119E5" w:rsidRPr="00F119E5" w:rsidRDefault="00F119E5" w:rsidP="00F11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יש לגזור מדרישות המוצר אוסף בדיקות שיופרדו לפחות לשתי קטגוריות מרכזיות</w:t>
      </w:r>
      <w:r w:rsidRPr="00F119E5">
        <w:rPr>
          <w:rFonts w:ascii="David" w:hAnsi="David" w:cs="David"/>
          <w:sz w:val="26"/>
          <w:szCs w:val="26"/>
        </w:rPr>
        <w:t xml:space="preserve"> </w:t>
      </w:r>
      <w:r w:rsidRPr="00F119E5">
        <w:rPr>
          <w:rFonts w:ascii="David" w:hAnsi="David" w:cs="David"/>
          <w:sz w:val="26"/>
          <w:szCs w:val="26"/>
          <w:rtl/>
        </w:rPr>
        <w:t xml:space="preserve"> ויכסו את מרבית הקוד:</w:t>
      </w:r>
    </w:p>
    <w:p w14:paraId="2D8CF4B2" w14:textId="77777777" w:rsidR="00F119E5" w:rsidRPr="00F119E5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בדיקות יחידה </w:t>
      </w:r>
      <w:r w:rsidRPr="00F119E5">
        <w:rPr>
          <w:rFonts w:ascii="David" w:hAnsi="David" w:cs="David"/>
          <w:sz w:val="26"/>
          <w:szCs w:val="26"/>
        </w:rPr>
        <w:t>(Unit-Test)</w:t>
      </w:r>
      <w:r w:rsidRPr="00F119E5">
        <w:rPr>
          <w:rFonts w:ascii="David" w:hAnsi="David" w:cs="David"/>
          <w:sz w:val="26"/>
          <w:szCs w:val="26"/>
          <w:rtl/>
        </w:rPr>
        <w:t>- אלה הן אותן בדיקות אותן יממש המפתח ברמת פנים מכלולי התוכנה ועד לרמת הפונקציות הציבוריות באותם מכלולי תוכנה.</w:t>
      </w:r>
    </w:p>
    <w:p w14:paraId="2D8CF4B3" w14:textId="77777777" w:rsidR="00F119E5" w:rsidRPr="00F119E5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בדיקות תהליכיות</w:t>
      </w:r>
      <w:r w:rsidRPr="00F119E5">
        <w:rPr>
          <w:rFonts w:ascii="David" w:hAnsi="David" w:cs="David"/>
          <w:sz w:val="26"/>
          <w:szCs w:val="26"/>
        </w:rPr>
        <w:t>Full</w:t>
      </w:r>
      <w:r w:rsidR="00F35B99">
        <w:rPr>
          <w:rFonts w:ascii="David" w:hAnsi="David" w:cs="David"/>
          <w:sz w:val="26"/>
          <w:szCs w:val="26"/>
        </w:rPr>
        <w:t xml:space="preserve"> </w:t>
      </w:r>
      <w:r w:rsidRPr="00F119E5">
        <w:rPr>
          <w:rFonts w:ascii="David" w:hAnsi="David" w:cs="David"/>
          <w:sz w:val="26"/>
          <w:szCs w:val="26"/>
        </w:rPr>
        <w:t xml:space="preserve">Flow) </w:t>
      </w:r>
      <w:r w:rsidRPr="00F119E5">
        <w:rPr>
          <w:rFonts w:ascii="David" w:hAnsi="David" w:cs="David"/>
          <w:sz w:val="26"/>
          <w:szCs w:val="26"/>
          <w:rtl/>
        </w:rPr>
        <w:t>– ה</w:t>
      </w:r>
      <w:r w:rsidR="000C782A">
        <w:rPr>
          <w:rFonts w:ascii="David" w:hAnsi="David" w:cs="David" w:hint="cs"/>
          <w:sz w:val="26"/>
          <w:szCs w:val="26"/>
          <w:rtl/>
        </w:rPr>
        <w:t>ל</w:t>
      </w:r>
      <w:r w:rsidRPr="00F119E5">
        <w:rPr>
          <w:rFonts w:ascii="David" w:hAnsi="David" w:cs="David"/>
          <w:sz w:val="26"/>
          <w:szCs w:val="26"/>
          <w:rtl/>
        </w:rPr>
        <w:t>לו יעסקו בעיקר בבדיקות בקשר שבין מכלולי תוכנה מרכזיים ויבחנו את הפונקציונאליות האינטגרטיבית של המוצר, מקצה לקצה.</w:t>
      </w:r>
    </w:p>
    <w:p w14:paraId="2D8CF4B4" w14:textId="77777777" w:rsidR="00F119E5" w:rsidRPr="00F119E5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גישות מבורכות לתהליך ניתן לאמץ מתוך גישות שונות </w:t>
      </w:r>
    </w:p>
    <w:p w14:paraId="2D8CF4B5" w14:textId="77777777" w:rsidR="00F119E5" w:rsidRPr="00F119E5" w:rsidRDefault="00F119E5" w:rsidP="00F11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>למשל:</w:t>
      </w:r>
    </w:p>
    <w:p w14:paraId="2D8CF4B6" w14:textId="77777777" w:rsidR="00F119E5" w:rsidRPr="00F119E5" w:rsidRDefault="00F119E5" w:rsidP="00F119E5">
      <w:pPr>
        <w:pStyle w:val="a9"/>
        <w:numPr>
          <w:ilvl w:val="3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 </w:t>
      </w:r>
      <w:r w:rsidRPr="00F119E5">
        <w:rPr>
          <w:rFonts w:ascii="David" w:hAnsi="David" w:cs="David"/>
          <w:sz w:val="26"/>
          <w:szCs w:val="26"/>
        </w:rPr>
        <w:t xml:space="preserve">code a </w:t>
      </w:r>
      <w:r w:rsidR="00F35B99" w:rsidRPr="00F119E5">
        <w:rPr>
          <w:rFonts w:ascii="David" w:hAnsi="David" w:cs="David"/>
          <w:sz w:val="26"/>
          <w:szCs w:val="26"/>
        </w:rPr>
        <w:t>little</w:t>
      </w:r>
      <w:r w:rsidRPr="00F119E5">
        <w:rPr>
          <w:rFonts w:ascii="David" w:hAnsi="David" w:cs="David"/>
          <w:sz w:val="26"/>
          <w:szCs w:val="26"/>
        </w:rPr>
        <w:t xml:space="preserve"> test a </w:t>
      </w:r>
      <w:r w:rsidR="00F35B99" w:rsidRPr="00F119E5">
        <w:rPr>
          <w:rFonts w:ascii="David" w:hAnsi="David" w:cs="David"/>
          <w:sz w:val="26"/>
          <w:szCs w:val="26"/>
        </w:rPr>
        <w:t>little</w:t>
      </w:r>
    </w:p>
    <w:p w14:paraId="2D8CF4B7" w14:textId="77777777" w:rsidR="00F119E5" w:rsidRPr="00F119E5" w:rsidRDefault="00F119E5" w:rsidP="00F119E5">
      <w:pPr>
        <w:pStyle w:val="a9"/>
        <w:numPr>
          <w:ilvl w:val="3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</w:rPr>
        <w:t xml:space="preserve">, test driven development, </w:t>
      </w:r>
    </w:p>
    <w:p w14:paraId="2D8CF4B8" w14:textId="77777777" w:rsidR="00F119E5" w:rsidRPr="00F119E5" w:rsidRDefault="00F119E5" w:rsidP="00F119E5">
      <w:pPr>
        <w:pStyle w:val="a9"/>
        <w:numPr>
          <w:ilvl w:val="3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</w:rPr>
        <w:t>Regression Tests</w:t>
      </w:r>
      <w:r w:rsidRPr="00F119E5">
        <w:rPr>
          <w:rFonts w:ascii="David" w:hAnsi="David" w:cs="David"/>
          <w:sz w:val="26"/>
          <w:szCs w:val="26"/>
          <w:rtl/>
        </w:rPr>
        <w:br/>
      </w:r>
      <w:r w:rsidRPr="00F119E5">
        <w:rPr>
          <w:rFonts w:ascii="David" w:hAnsi="David" w:cs="David"/>
          <w:sz w:val="26"/>
          <w:szCs w:val="26"/>
        </w:rPr>
        <w:br/>
      </w:r>
    </w:p>
    <w:p w14:paraId="2D8CF4B9" w14:textId="77777777" w:rsidR="006566DA" w:rsidRDefault="006566DA" w:rsidP="00C02F4C">
      <w:pPr>
        <w:pStyle w:val="a9"/>
        <w:bidi/>
        <w:spacing w:after="200" w:line="276" w:lineRule="auto"/>
        <w:ind w:left="360"/>
        <w:rPr>
          <w:rFonts w:ascii="David" w:hAnsi="David" w:cs="David"/>
          <w:b/>
          <w:bCs/>
          <w:sz w:val="26"/>
          <w:szCs w:val="26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פרקים </w:t>
      </w:r>
      <w:r w:rsidR="00E10DD5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מרכזיים נוספים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ל</w:t>
      </w:r>
      <w:r w:rsidR="00F119E5" w:rsidRPr="00C02F4C">
        <w:rPr>
          <w:rFonts w:ascii="David" w:hAnsi="David" w:cs="David"/>
          <w:b/>
          <w:bCs/>
          <w:sz w:val="28"/>
          <w:szCs w:val="28"/>
          <w:u w:val="single"/>
          <w:rtl/>
        </w:rPr>
        <w:t>ספר הפרויקט:</w:t>
      </w:r>
      <w:r w:rsidR="00F119E5" w:rsidRPr="00C02F4C">
        <w:rPr>
          <w:rFonts w:ascii="David" w:hAnsi="David" w:cs="David"/>
          <w:b/>
          <w:bCs/>
          <w:sz w:val="26"/>
          <w:szCs w:val="26"/>
          <w:u w:val="single"/>
          <w:rtl/>
        </w:rPr>
        <w:br/>
      </w:r>
    </w:p>
    <w:p w14:paraId="2D8CF4BA" w14:textId="77777777" w:rsidR="00E10DD5" w:rsidRPr="00C02F4C" w:rsidRDefault="00E10DD5" w:rsidP="00C02F4C">
      <w:pPr>
        <w:pStyle w:val="1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C02F4C">
        <w:rPr>
          <w:rFonts w:ascii="David" w:hAnsi="David" w:cs="David"/>
          <w:b w:val="0"/>
          <w:bCs w:val="0"/>
          <w:sz w:val="26"/>
          <w:szCs w:val="26"/>
          <w:rtl/>
        </w:rPr>
        <w:t xml:space="preserve">דרישות </w:t>
      </w:r>
      <w:r w:rsidRPr="00C02F4C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מערכת ופונקציונאליות </w:t>
      </w:r>
    </w:p>
    <w:p w14:paraId="2D8CF4BB" w14:textId="77777777" w:rsidR="008749D5" w:rsidRDefault="00E10DD5" w:rsidP="00AA79E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>
        <w:rPr>
          <w:rFonts w:ascii="David" w:hAnsi="David" w:cs="David" w:hint="cs"/>
          <w:b w:val="0"/>
          <w:bCs w:val="0"/>
          <w:sz w:val="26"/>
          <w:szCs w:val="26"/>
          <w:rtl/>
        </w:rPr>
        <w:t>הנחות יסוד</w:t>
      </w:r>
    </w:p>
    <w:p w14:paraId="2D8CF4BC" w14:textId="77777777" w:rsidR="00E10DD5" w:rsidRDefault="00E10DD5" w:rsidP="00C02F4C">
      <w:pPr>
        <w:pStyle w:val="1"/>
        <w:keepNext w:val="0"/>
        <w:numPr>
          <w:ilvl w:val="2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>
        <w:rPr>
          <w:rFonts w:ascii="David" w:hAnsi="David" w:cs="David" w:hint="cs"/>
          <w:b w:val="0"/>
          <w:bCs w:val="0"/>
          <w:sz w:val="26"/>
          <w:szCs w:val="26"/>
          <w:rtl/>
        </w:rPr>
        <w:t>הנחות יסוד הקשורות לסביבה הטכנולוגית ולתפקוד .</w:t>
      </w:r>
    </w:p>
    <w:p w14:paraId="2D8CF4BD" w14:textId="77777777" w:rsidR="00E10DD5" w:rsidRDefault="00E10DD5" w:rsidP="00E10DD5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דרישות מערכת </w:t>
      </w:r>
      <w:r>
        <w:rPr>
          <w:rFonts w:ascii="David" w:hAnsi="David" w:cs="David"/>
          <w:b w:val="0"/>
          <w:bCs w:val="0"/>
          <w:sz w:val="26"/>
          <w:szCs w:val="26"/>
          <w:rtl/>
        </w:rPr>
        <w:br/>
      </w:r>
      <w:r w:rsidRPr="00B852AD">
        <w:rPr>
          <w:rFonts w:ascii="David" w:hAnsi="David" w:cs="David"/>
          <w:b w:val="0"/>
          <w:bCs w:val="0"/>
          <w:sz w:val="26"/>
          <w:szCs w:val="26"/>
          <w:rtl/>
        </w:rPr>
        <w:t>סביבת הטמעה ושימוש</w:t>
      </w:r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.</w:t>
      </w:r>
      <w:r w:rsidRPr="00B852AD">
        <w:rPr>
          <w:rFonts w:ascii="David" w:hAnsi="David" w:cs="David"/>
          <w:b w:val="0"/>
          <w:bCs w:val="0"/>
          <w:sz w:val="26"/>
          <w:szCs w:val="26"/>
          <w:rtl/>
        </w:rPr>
        <w:t xml:space="preserve"> שרידות, ביצועים</w:t>
      </w:r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\התמודדות עם עומסים.</w:t>
      </w:r>
    </w:p>
    <w:p w14:paraId="2D8CF4BE" w14:textId="77777777" w:rsidR="008749D5" w:rsidRDefault="00E10DD5" w:rsidP="00C02F4C">
      <w:pPr>
        <w:pStyle w:val="1"/>
        <w:keepNext w:val="0"/>
        <w:numPr>
          <w:ilvl w:val="1"/>
          <w:numId w:val="5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>
        <w:rPr>
          <w:rFonts w:ascii="David" w:hAnsi="David" w:cs="David" w:hint="cs"/>
          <w:b w:val="0"/>
          <w:bCs w:val="0"/>
          <w:sz w:val="26"/>
          <w:szCs w:val="26"/>
          <w:rtl/>
        </w:rPr>
        <w:t>דרישות פונקציונאליות.</w:t>
      </w:r>
      <w:r>
        <w:rPr>
          <w:rFonts w:ascii="David" w:hAnsi="David" w:cs="David"/>
          <w:b w:val="0"/>
          <w:bCs w:val="0"/>
          <w:sz w:val="26"/>
          <w:szCs w:val="26"/>
          <w:rtl/>
        </w:rPr>
        <w:br/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>רשימת דרישות המשתמש מהמערכת, מהן הפעולות בהן נדרשת המערכת לתמוך.</w:t>
      </w:r>
    </w:p>
    <w:p w14:paraId="2D8CF4BF" w14:textId="77777777" w:rsidR="00F119E5" w:rsidRPr="00C02F4C" w:rsidRDefault="00F119E5" w:rsidP="00C02F4C">
      <w:pPr>
        <w:pStyle w:val="a9"/>
        <w:bidi/>
        <w:spacing w:after="200" w:line="276" w:lineRule="auto"/>
        <w:ind w:left="0"/>
        <w:rPr>
          <w:rFonts w:ascii="David" w:hAnsi="David" w:cs="David"/>
          <w:b/>
          <w:bCs/>
          <w:sz w:val="26"/>
          <w:szCs w:val="26"/>
          <w:u w:val="single"/>
        </w:rPr>
      </w:pPr>
    </w:p>
    <w:p w14:paraId="2D8CF4C0" w14:textId="77777777" w:rsidR="00F119E5" w:rsidRPr="00F119E5" w:rsidRDefault="00F119E5" w:rsidP="00AA7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חלופות ארכיטקטוניות-</w:t>
      </w:r>
      <w:r w:rsidRPr="00F119E5">
        <w:rPr>
          <w:rFonts w:ascii="David" w:hAnsi="David" w:cs="David"/>
          <w:sz w:val="26"/>
          <w:szCs w:val="26"/>
          <w:rtl/>
        </w:rPr>
        <w:t xml:space="preserve"> </w:t>
      </w:r>
      <w:r w:rsidRPr="00F119E5">
        <w:rPr>
          <w:rFonts w:ascii="David" w:hAnsi="David" w:cs="David"/>
          <w:sz w:val="26"/>
          <w:szCs w:val="26"/>
          <w:rtl/>
        </w:rPr>
        <w:br/>
      </w:r>
      <w:r w:rsidR="006A4C63">
        <w:rPr>
          <w:rFonts w:ascii="David" w:hAnsi="David" w:cs="David" w:hint="cs"/>
          <w:sz w:val="26"/>
          <w:szCs w:val="26"/>
          <w:rtl/>
        </w:rPr>
        <w:t>דיון ב</w:t>
      </w:r>
      <w:r w:rsidRPr="00F119E5">
        <w:rPr>
          <w:rFonts w:ascii="David" w:hAnsi="David" w:cs="David"/>
          <w:sz w:val="26"/>
          <w:szCs w:val="26"/>
          <w:rtl/>
        </w:rPr>
        <w:t xml:space="preserve">בחירת ארכיטקטורות ברמת המערכת וברמת מכלולי התוכנה. </w:t>
      </w:r>
    </w:p>
    <w:p w14:paraId="2D8CF4C1" w14:textId="77777777" w:rsidR="00F119E5" w:rsidRPr="00F119E5" w:rsidRDefault="00F119E5" w:rsidP="00AA7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ברמת המערכת- חשוב להציג בספר הפרויקט בחינה של מספר חלופות ארכיטקטוניות (לפחות 3) בהן יבחן התלמיד את האפשרויות השונות תחת מספר אילוצים רלוונטיים נשוא הפרויקט, בין יתר השיקולים ניתן לשקול: התמודדות עם עומסים וויסותם, שרידות, יכולת מימוש, זמינות טכנולוגית ועוד. יש לשקול שילוב במקומות המתאימים של </w:t>
      </w:r>
      <w:r w:rsidRPr="00F119E5">
        <w:rPr>
          <w:rFonts w:ascii="David" w:hAnsi="David" w:cs="David"/>
          <w:sz w:val="26"/>
          <w:szCs w:val="26"/>
        </w:rPr>
        <w:t>design patterns</w:t>
      </w:r>
      <w:r w:rsidRPr="00F119E5">
        <w:rPr>
          <w:rFonts w:ascii="David" w:hAnsi="David" w:cs="David"/>
          <w:sz w:val="26"/>
          <w:szCs w:val="26"/>
          <w:rtl/>
        </w:rPr>
        <w:t xml:space="preserve"> מקובלים, הן ברמת המערכת והן ברמת מכלולי התוכנה.</w:t>
      </w:r>
    </w:p>
    <w:p w14:paraId="2D8CF4C2" w14:textId="77777777" w:rsidR="008749D5" w:rsidRDefault="00F119E5" w:rsidP="00FC300F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ברמת מכלולי התוכנה- ניתן להציג דיון חלופות מצומצם יותר, אך לשקול בחיוב שילוב של </w:t>
      </w:r>
      <w:r w:rsidRPr="00F119E5">
        <w:rPr>
          <w:rFonts w:ascii="David" w:hAnsi="David" w:cs="David"/>
          <w:sz w:val="26"/>
          <w:szCs w:val="26"/>
        </w:rPr>
        <w:t>design patterns</w:t>
      </w:r>
      <w:r w:rsidRPr="00F119E5">
        <w:rPr>
          <w:rFonts w:ascii="David" w:hAnsi="David" w:cs="David"/>
          <w:sz w:val="26"/>
          <w:szCs w:val="26"/>
          <w:rtl/>
        </w:rPr>
        <w:t xml:space="preserve"> מקובלים</w:t>
      </w:r>
      <w:r w:rsidR="006A4C63">
        <w:rPr>
          <w:rFonts w:ascii="David" w:hAnsi="David" w:cs="David" w:hint="cs"/>
          <w:sz w:val="26"/>
          <w:szCs w:val="26"/>
          <w:rtl/>
        </w:rPr>
        <w:t xml:space="preserve"> במקומות המתאימים (</w:t>
      </w:r>
      <w:r w:rsidR="006210E9">
        <w:rPr>
          <w:rFonts w:ascii="David" w:hAnsi="David" w:cs="David" w:hint="cs"/>
          <w:sz w:val="26"/>
          <w:szCs w:val="26"/>
          <w:rtl/>
        </w:rPr>
        <w:t xml:space="preserve">להימנע </w:t>
      </w:r>
      <w:r w:rsidR="006A4C63">
        <w:rPr>
          <w:rFonts w:ascii="David" w:hAnsi="David" w:cs="David" w:hint="cs"/>
          <w:sz w:val="26"/>
          <w:szCs w:val="26"/>
          <w:rtl/>
        </w:rPr>
        <w:t xml:space="preserve">משימוש </w:t>
      </w:r>
      <w:r w:rsidR="006210E9">
        <w:rPr>
          <w:rFonts w:ascii="David" w:hAnsi="David" w:cs="David" w:hint="cs"/>
          <w:sz w:val="26"/>
          <w:szCs w:val="26"/>
          <w:rtl/>
        </w:rPr>
        <w:t>מיותר)</w:t>
      </w:r>
      <w:r w:rsidRPr="00F119E5">
        <w:rPr>
          <w:rFonts w:ascii="David" w:hAnsi="David" w:cs="David"/>
          <w:sz w:val="26"/>
          <w:szCs w:val="26"/>
          <w:rtl/>
        </w:rPr>
        <w:t xml:space="preserve">. </w:t>
      </w:r>
    </w:p>
    <w:p w14:paraId="2D8CF4C3" w14:textId="77777777" w:rsidR="007821CE" w:rsidRPr="00B852AD" w:rsidRDefault="00FC50A7" w:rsidP="00C02F4C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proofErr w:type="spellStart"/>
      <w:r w:rsidRPr="00AA79E5">
        <w:rPr>
          <w:rFonts w:ascii="David" w:hAnsi="David" w:cs="David" w:hint="cs"/>
          <w:b/>
          <w:bCs/>
          <w:sz w:val="26"/>
          <w:szCs w:val="26"/>
          <w:rtl/>
        </w:rPr>
        <w:t>טופולג</w:t>
      </w:r>
      <w:r w:rsidR="008E78D1">
        <w:rPr>
          <w:rFonts w:ascii="David" w:hAnsi="David" w:cs="David" w:hint="cs"/>
          <w:b/>
          <w:bCs/>
          <w:sz w:val="26"/>
          <w:szCs w:val="26"/>
          <w:rtl/>
        </w:rPr>
        <w:t>י</w:t>
      </w:r>
      <w:r w:rsidR="007821CE" w:rsidRPr="00C02F4C">
        <w:rPr>
          <w:rFonts w:ascii="David" w:hAnsi="David" w:cs="David" w:hint="cs"/>
          <w:b/>
          <w:bCs/>
          <w:sz w:val="26"/>
          <w:szCs w:val="26"/>
          <w:rtl/>
        </w:rPr>
        <w:t>ית</w:t>
      </w:r>
      <w:proofErr w:type="spellEnd"/>
      <w:r w:rsidR="007821CE" w:rsidRPr="00C02F4C">
        <w:rPr>
          <w:rFonts w:ascii="David" w:hAnsi="David" w:cs="David" w:hint="cs"/>
          <w:b/>
          <w:bCs/>
          <w:sz w:val="26"/>
          <w:szCs w:val="26"/>
          <w:rtl/>
        </w:rPr>
        <w:t xml:space="preserve"> הפתרון</w:t>
      </w:r>
      <w:r w:rsidR="007821CE">
        <w:rPr>
          <w:rFonts w:ascii="David" w:hAnsi="David" w:cs="David" w:hint="cs"/>
          <w:b/>
          <w:bCs/>
          <w:sz w:val="26"/>
          <w:szCs w:val="26"/>
          <w:rtl/>
        </w:rPr>
        <w:t xml:space="preserve"> הנבחר</w:t>
      </w:r>
      <w:r w:rsidR="007821CE">
        <w:rPr>
          <w:rFonts w:ascii="David" w:hAnsi="David" w:cs="David" w:hint="cs"/>
          <w:sz w:val="26"/>
          <w:szCs w:val="26"/>
          <w:rtl/>
        </w:rPr>
        <w:t xml:space="preserve">- הצגה </w:t>
      </w:r>
      <w:proofErr w:type="spellStart"/>
      <w:r w:rsidR="007821CE">
        <w:rPr>
          <w:rFonts w:ascii="David" w:hAnsi="David" w:cs="David" w:hint="cs"/>
          <w:sz w:val="26"/>
          <w:szCs w:val="26"/>
          <w:rtl/>
        </w:rPr>
        <w:t>סכימתית</w:t>
      </w:r>
      <w:proofErr w:type="spellEnd"/>
      <w:r w:rsidR="007821CE">
        <w:rPr>
          <w:rFonts w:ascii="David" w:hAnsi="David" w:cs="David" w:hint="cs"/>
          <w:sz w:val="26"/>
          <w:szCs w:val="26"/>
          <w:rtl/>
        </w:rPr>
        <w:t xml:space="preserve"> של פרישת המערכת.</w:t>
      </w:r>
    </w:p>
    <w:p w14:paraId="2D8CF4C4" w14:textId="77777777" w:rsidR="00F4305E" w:rsidRDefault="00DC01E8" w:rsidP="00C02F4C">
      <w:pPr>
        <w:pStyle w:val="1"/>
        <w:keepNext w:val="0"/>
        <w:numPr>
          <w:ilvl w:val="0"/>
          <w:numId w:val="6"/>
        </w:numPr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 w:hint="cs"/>
          <w:sz w:val="26"/>
          <w:szCs w:val="26"/>
          <w:rtl/>
        </w:rPr>
        <w:t>ארכיטקטורה נבחרת:</w:t>
      </w:r>
      <w:r w:rsidRPr="00B852AD">
        <w:rPr>
          <w:rFonts w:ascii="David" w:hAnsi="David" w:cs="David" w:hint="cs"/>
          <w:sz w:val="26"/>
          <w:szCs w:val="26"/>
          <w:rtl/>
        </w:rPr>
        <w:t xml:space="preserve"> </w:t>
      </w:r>
      <w:r w:rsidRPr="00B852AD">
        <w:rPr>
          <w:rFonts w:ascii="David" w:hAnsi="David" w:cs="David"/>
          <w:sz w:val="26"/>
          <w:szCs w:val="26"/>
          <w:rtl/>
        </w:rPr>
        <w:t xml:space="preserve"> </w:t>
      </w:r>
      <w:r>
        <w:rPr>
          <w:rFonts w:ascii="David" w:hAnsi="David" w:cs="David"/>
          <w:sz w:val="26"/>
          <w:szCs w:val="26"/>
          <w:rtl/>
        </w:rPr>
        <w:t>הצ</w:t>
      </w:r>
      <w:r w:rsidRPr="00B852AD">
        <w:rPr>
          <w:rFonts w:ascii="David" w:hAnsi="David" w:cs="David"/>
          <w:sz w:val="26"/>
          <w:szCs w:val="26"/>
          <w:rtl/>
        </w:rPr>
        <w:t>ג</w:t>
      </w:r>
      <w:r>
        <w:rPr>
          <w:rFonts w:ascii="David" w:hAnsi="David" w:cs="David" w:hint="cs"/>
          <w:sz w:val="26"/>
          <w:szCs w:val="26"/>
          <w:rtl/>
        </w:rPr>
        <w:t>ה</w:t>
      </w:r>
      <w:r w:rsidRPr="00B852AD">
        <w:rPr>
          <w:rFonts w:ascii="David" w:hAnsi="David" w:cs="David"/>
          <w:sz w:val="26"/>
          <w:szCs w:val="26"/>
          <w:rtl/>
        </w:rPr>
        <w:t xml:space="preserve"> בגישת </w:t>
      </w:r>
      <w:r w:rsidRPr="00B852AD">
        <w:rPr>
          <w:rFonts w:ascii="David" w:hAnsi="David" w:cs="David"/>
          <w:sz w:val="26"/>
          <w:szCs w:val="26"/>
        </w:rPr>
        <w:t xml:space="preserve">UML </w:t>
      </w:r>
      <w:r w:rsidRPr="00B852AD">
        <w:rPr>
          <w:rFonts w:ascii="David" w:hAnsi="David" w:cs="David"/>
          <w:sz w:val="26"/>
          <w:szCs w:val="26"/>
          <w:rtl/>
        </w:rPr>
        <w:t xml:space="preserve"> את פריטת מרכיבי הפתרון בחלוקה למכלולי תוכנה ראשיים ומשניים כמו-גם הדיאגרמות </w:t>
      </w:r>
      <w:r>
        <w:rPr>
          <w:rFonts w:ascii="David" w:hAnsi="David" w:cs="David" w:hint="cs"/>
          <w:sz w:val="26"/>
          <w:szCs w:val="26"/>
          <w:rtl/>
        </w:rPr>
        <w:t>הרלוונטיות.</w:t>
      </w:r>
    </w:p>
    <w:p w14:paraId="2D8CF4C5" w14:textId="77777777" w:rsidR="00F4305E" w:rsidRDefault="00DC01E8" w:rsidP="00C02F4C">
      <w:pPr>
        <w:pStyle w:val="1"/>
        <w:keepNext w:val="0"/>
        <w:numPr>
          <w:ilvl w:val="1"/>
          <w:numId w:val="6"/>
        </w:numPr>
        <w:spacing w:line="360" w:lineRule="auto"/>
        <w:jc w:val="left"/>
        <w:rPr>
          <w:rFonts w:ascii="David" w:hAnsi="David" w:cs="David"/>
          <w:sz w:val="26"/>
          <w:szCs w:val="26"/>
          <w:rtl/>
        </w:rPr>
      </w:pPr>
      <w:r w:rsidRPr="00AA79E5">
        <w:rPr>
          <w:rFonts w:ascii="David" w:hAnsi="David" w:cs="David"/>
          <w:sz w:val="26"/>
          <w:szCs w:val="26"/>
          <w:rtl/>
        </w:rPr>
        <w:t>שימוש במבני נתונים וארגון קבצים</w:t>
      </w:r>
      <w:r w:rsidRPr="00AA79E5">
        <w:rPr>
          <w:rFonts w:ascii="David" w:hAnsi="David" w:cs="David" w:hint="cs"/>
          <w:sz w:val="26"/>
          <w:szCs w:val="26"/>
          <w:rtl/>
        </w:rPr>
        <w:t xml:space="preserve"> </w:t>
      </w:r>
    </w:p>
    <w:p w14:paraId="2D8CF4C6" w14:textId="77777777" w:rsidR="00DC01E8" w:rsidRPr="00AA79E5" w:rsidRDefault="00DC01E8" w:rsidP="00C02F4C">
      <w:pPr>
        <w:pStyle w:val="1"/>
        <w:keepNext w:val="0"/>
        <w:numPr>
          <w:ilvl w:val="2"/>
          <w:numId w:val="6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AA79E5">
        <w:rPr>
          <w:rFonts w:ascii="David" w:hAnsi="David" w:cs="David" w:hint="cs"/>
          <w:b w:val="0"/>
          <w:bCs w:val="0"/>
          <w:sz w:val="26"/>
          <w:szCs w:val="26"/>
          <w:rtl/>
        </w:rPr>
        <w:t>נא פרט את מבני הנתונים.</w:t>
      </w:r>
    </w:p>
    <w:p w14:paraId="2D8CF4C7" w14:textId="77777777" w:rsidR="00DC01E8" w:rsidRPr="00B852AD" w:rsidRDefault="00DC01E8" w:rsidP="00C02F4C">
      <w:pPr>
        <w:pStyle w:val="1"/>
        <w:keepNext w:val="0"/>
        <w:numPr>
          <w:ilvl w:val="2"/>
          <w:numId w:val="6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  <w:rtl/>
        </w:rPr>
      </w:pPr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נא פרט את שיטת </w:t>
      </w:r>
      <w:proofErr w:type="spellStart"/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האיחסון</w:t>
      </w:r>
      <w:proofErr w:type="spellEnd"/>
      <w:r w:rsid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(מאגר,</w:t>
      </w:r>
      <w:r w:rsidR="00F35B99"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 </w:t>
      </w:r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קבצים ובאיזה טכנולוגיה)</w:t>
      </w:r>
    </w:p>
    <w:p w14:paraId="2D8CF4C8" w14:textId="77777777" w:rsidR="00DC01E8" w:rsidRDefault="00DC01E8" w:rsidP="00C02F4C">
      <w:pPr>
        <w:pStyle w:val="1"/>
        <w:keepNext w:val="0"/>
        <w:numPr>
          <w:ilvl w:val="2"/>
          <w:numId w:val="6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נא ציין מנגנוני התאוששות מנפילה\קריסה</w:t>
      </w:r>
      <w:r>
        <w:rPr>
          <w:rFonts w:ascii="David" w:hAnsi="David" w:cs="David" w:hint="cs"/>
          <w:b w:val="0"/>
          <w:bCs w:val="0"/>
          <w:sz w:val="26"/>
          <w:szCs w:val="26"/>
          <w:rtl/>
        </w:rPr>
        <w:t xml:space="preserve">\תמיכה </w:t>
      </w:r>
      <w:proofErr w:type="spellStart"/>
      <w:r>
        <w:rPr>
          <w:rFonts w:ascii="David" w:hAnsi="David" w:cs="David" w:hint="cs"/>
          <w:b w:val="0"/>
          <w:bCs w:val="0"/>
          <w:sz w:val="26"/>
          <w:szCs w:val="26"/>
          <w:rtl/>
        </w:rPr>
        <w:t>בטראנזקציות</w:t>
      </w:r>
      <w:proofErr w:type="spellEnd"/>
      <w:r w:rsidRPr="00B852AD">
        <w:rPr>
          <w:rFonts w:ascii="David" w:hAnsi="David" w:cs="David" w:hint="cs"/>
          <w:b w:val="0"/>
          <w:bCs w:val="0"/>
          <w:sz w:val="26"/>
          <w:szCs w:val="26"/>
          <w:rtl/>
        </w:rPr>
        <w:t>.</w:t>
      </w:r>
    </w:p>
    <w:p w14:paraId="2D8CF4C9" w14:textId="77777777" w:rsidR="00DC01E8" w:rsidRPr="00C02F4C" w:rsidRDefault="00DC01E8" w:rsidP="00C02F4C">
      <w:pPr>
        <w:pStyle w:val="1"/>
        <w:keepNext w:val="0"/>
        <w:numPr>
          <w:ilvl w:val="1"/>
          <w:numId w:val="6"/>
        </w:numPr>
        <w:spacing w:line="360" w:lineRule="auto"/>
        <w:jc w:val="left"/>
        <w:rPr>
          <w:rFonts w:ascii="David" w:hAnsi="David" w:cs="David"/>
          <w:b w:val="0"/>
          <w:bCs w:val="0"/>
          <w:sz w:val="26"/>
          <w:szCs w:val="26"/>
        </w:rPr>
      </w:pPr>
      <w:r w:rsidRPr="00AA79E5">
        <w:rPr>
          <w:rFonts w:ascii="David" w:hAnsi="David" w:cs="David"/>
          <w:sz w:val="26"/>
          <w:szCs w:val="26"/>
          <w:rtl/>
        </w:rPr>
        <w:t>תרשים זרימת המידע במערכת</w:t>
      </w:r>
    </w:p>
    <w:p w14:paraId="2D8CF4CA" w14:textId="77777777" w:rsidR="00DC01E8" w:rsidRDefault="00DC01E8" w:rsidP="00C02F4C">
      <w:pPr>
        <w:pStyle w:val="1"/>
        <w:keepNext w:val="0"/>
        <w:numPr>
          <w:ilvl w:val="2"/>
          <w:numId w:val="6"/>
        </w:numPr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Use</w:t>
      </w:r>
      <w:r w:rsidR="00F35B99">
        <w:rPr>
          <w:rFonts w:ascii="David" w:hAnsi="David" w:cs="David"/>
          <w:sz w:val="26"/>
          <w:szCs w:val="26"/>
        </w:rPr>
        <w:t xml:space="preserve"> </w:t>
      </w:r>
      <w:r>
        <w:rPr>
          <w:rFonts w:ascii="David" w:hAnsi="David" w:cs="David"/>
          <w:sz w:val="26"/>
          <w:szCs w:val="26"/>
        </w:rPr>
        <w:t>Cases</w:t>
      </w:r>
    </w:p>
    <w:p w14:paraId="2D8CF4CB" w14:textId="77777777" w:rsidR="00DC01E8" w:rsidRDefault="00DC01E8" w:rsidP="00C02F4C">
      <w:pPr>
        <w:pStyle w:val="1"/>
        <w:keepNext w:val="0"/>
        <w:numPr>
          <w:ilvl w:val="2"/>
          <w:numId w:val="6"/>
        </w:numPr>
        <w:spacing w:line="360" w:lineRule="auto"/>
        <w:jc w:val="left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t>Sequence diagram</w:t>
      </w:r>
    </w:p>
    <w:p w14:paraId="2D8CF4CC" w14:textId="77777777" w:rsidR="00DC01E8" w:rsidRPr="00B852AD" w:rsidRDefault="00DC01E8" w:rsidP="00C02F4C">
      <w:pPr>
        <w:pStyle w:val="1"/>
        <w:numPr>
          <w:ilvl w:val="2"/>
          <w:numId w:val="6"/>
        </w:numPr>
        <w:jc w:val="left"/>
        <w:rPr>
          <w:rtl/>
        </w:rPr>
      </w:pPr>
      <w:r>
        <w:lastRenderedPageBreak/>
        <w:t>Data flow</w:t>
      </w:r>
    </w:p>
    <w:p w14:paraId="2D8CF4CD" w14:textId="77777777" w:rsidR="00F119E5" w:rsidRPr="00F119E5" w:rsidRDefault="008E78D1" w:rsidP="00C02F4C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חלופות שפת מימוש-</w:t>
      </w:r>
      <w:r w:rsidRPr="00F119E5">
        <w:rPr>
          <w:rFonts w:ascii="David" w:hAnsi="David" w:cs="David"/>
          <w:sz w:val="26"/>
          <w:szCs w:val="26"/>
          <w:rtl/>
        </w:rPr>
        <w:t xml:space="preserve"> </w:t>
      </w:r>
      <w:r w:rsidRPr="00F119E5">
        <w:rPr>
          <w:rFonts w:ascii="David" w:hAnsi="David" w:cs="David"/>
          <w:sz w:val="26"/>
          <w:szCs w:val="26"/>
          <w:rtl/>
        </w:rPr>
        <w:br/>
        <w:t>במסגרת ספר הפרויקט חשוב להציג בחינה של מספר חלופות עבור שפה\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ות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מימוש הפרויקט. הנ"ל צריך לכלול דרישות אותן יגדיר התלמיד בבחירת השפה המתאימה. בין יתר השיקולים ניתן לכלול: זמני ריצה, היבטי אבטחה והגנה, הגנה על זכויות יוצרים (בינארי או </w:t>
      </w:r>
      <w:r w:rsidRPr="00F119E5">
        <w:rPr>
          <w:rFonts w:ascii="David" w:hAnsi="David" w:cs="David"/>
          <w:sz w:val="26"/>
          <w:szCs w:val="26"/>
        </w:rPr>
        <w:t>interpreter</w:t>
      </w:r>
      <w:r>
        <w:rPr>
          <w:rFonts w:ascii="David" w:hAnsi="David" w:cs="David" w:hint="cs"/>
          <w:sz w:val="26"/>
          <w:szCs w:val="26"/>
          <w:rtl/>
        </w:rPr>
        <w:t>, קלות במימוש, התאמה לממשקי משתמש או צד שרת</w:t>
      </w:r>
      <w:r w:rsidRPr="00F119E5">
        <w:rPr>
          <w:rFonts w:ascii="David" w:hAnsi="David" w:cs="David"/>
          <w:sz w:val="26"/>
          <w:szCs w:val="26"/>
          <w:rtl/>
        </w:rPr>
        <w:t xml:space="preserve">)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וכו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>'.</w:t>
      </w:r>
      <w:r w:rsidRPr="00F119E5">
        <w:rPr>
          <w:rFonts w:ascii="David" w:hAnsi="David" w:cs="David"/>
          <w:sz w:val="26"/>
          <w:szCs w:val="26"/>
          <w:rtl/>
        </w:rPr>
        <w:br/>
      </w:r>
    </w:p>
    <w:p w14:paraId="2D8CF4CE" w14:textId="77777777" w:rsidR="00F119E5" w:rsidRPr="00F119E5" w:rsidRDefault="00F119E5" w:rsidP="00C02F4C">
      <w:pPr>
        <w:pStyle w:val="a9"/>
        <w:numPr>
          <w:ilvl w:val="0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חלופות אבטחתיות והגנה –</w:t>
      </w:r>
      <w:r w:rsidRPr="00F119E5">
        <w:rPr>
          <w:rFonts w:ascii="David" w:hAnsi="David" w:cs="David"/>
          <w:sz w:val="26"/>
          <w:szCs w:val="26"/>
          <w:rtl/>
        </w:rPr>
        <w:t xml:space="preserve"> </w:t>
      </w:r>
      <w:r w:rsidRPr="00F119E5">
        <w:rPr>
          <w:rFonts w:ascii="David" w:hAnsi="David" w:cs="David"/>
          <w:sz w:val="26"/>
          <w:szCs w:val="26"/>
          <w:rtl/>
        </w:rPr>
        <w:br/>
        <w:t xml:space="preserve">במסגרת ספר הפרויקט יש לבחון לפחות 3 חלופות אבטחתיות להגנה ושמירה על נתונים, יש לכלול התמודדות עם מקרים ותגובות בתהליך הבחינה (לפחות 10 מקרים). </w:t>
      </w:r>
    </w:p>
    <w:p w14:paraId="2D8CF4CF" w14:textId="77777777" w:rsidR="00F119E5" w:rsidRPr="00F119E5" w:rsidRDefault="00F119E5" w:rsidP="00AA79E5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יש לשים לב- לפרוטוקולי תקשורת, </w:t>
      </w:r>
      <w:r w:rsidRPr="00F119E5">
        <w:rPr>
          <w:rFonts w:ascii="David" w:hAnsi="David" w:cs="David"/>
          <w:sz w:val="26"/>
          <w:szCs w:val="26"/>
        </w:rPr>
        <w:t>http</w:t>
      </w:r>
      <w:r w:rsidR="00F35B99">
        <w:rPr>
          <w:rFonts w:ascii="David" w:hAnsi="David" w:cs="David"/>
          <w:sz w:val="26"/>
          <w:szCs w:val="26"/>
        </w:rPr>
        <w:t xml:space="preserve"> </w:t>
      </w:r>
      <w:r w:rsidRPr="00F119E5">
        <w:rPr>
          <w:rFonts w:ascii="David" w:hAnsi="David" w:cs="David"/>
          <w:sz w:val="26"/>
          <w:szCs w:val="26"/>
        </w:rPr>
        <w:t>,https</w:t>
      </w:r>
      <w:r w:rsidR="00F35B99">
        <w:rPr>
          <w:rFonts w:ascii="David" w:hAnsi="David" w:cs="David"/>
          <w:sz w:val="26"/>
          <w:szCs w:val="26"/>
        </w:rPr>
        <w:t xml:space="preserve"> </w:t>
      </w:r>
      <w:r w:rsidRPr="00F119E5">
        <w:rPr>
          <w:rFonts w:ascii="David" w:hAnsi="David" w:cs="David"/>
          <w:sz w:val="26"/>
          <w:szCs w:val="26"/>
        </w:rPr>
        <w:t>,</w:t>
      </w:r>
      <w:proofErr w:type="spellStart"/>
      <w:r w:rsidRPr="00F119E5">
        <w:rPr>
          <w:rFonts w:ascii="David" w:hAnsi="David" w:cs="David"/>
          <w:sz w:val="26"/>
          <w:szCs w:val="26"/>
        </w:rPr>
        <w:t>ssl</w:t>
      </w:r>
      <w:proofErr w:type="spellEnd"/>
      <w:r w:rsidRPr="00F119E5">
        <w:rPr>
          <w:rFonts w:ascii="David" w:hAnsi="David" w:cs="David"/>
          <w:sz w:val="26"/>
          <w:szCs w:val="26"/>
        </w:rPr>
        <w:t>###</w:t>
      </w:r>
      <w:r w:rsidRPr="00F119E5">
        <w:rPr>
          <w:rFonts w:ascii="David" w:hAnsi="David" w:cs="David"/>
          <w:sz w:val="26"/>
          <w:szCs w:val="26"/>
          <w:rtl/>
        </w:rPr>
        <w:t>,</w:t>
      </w:r>
    </w:p>
    <w:p w14:paraId="2D8CF4D0" w14:textId="77777777" w:rsidR="00F119E5" w:rsidRPr="00F119E5" w:rsidRDefault="00F119E5" w:rsidP="00FC300F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מכלולי תוכנה צד שלישי (אנטי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וירוס,מצפינים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>,</w:t>
      </w:r>
      <w:r w:rsidRPr="00F119E5">
        <w:rPr>
          <w:rFonts w:ascii="David" w:hAnsi="David" w:cs="David"/>
          <w:sz w:val="26"/>
          <w:szCs w:val="26"/>
        </w:rPr>
        <w:t>firewalls</w:t>
      </w:r>
      <w:r w:rsidRPr="00F119E5">
        <w:rPr>
          <w:rFonts w:ascii="David" w:hAnsi="David" w:cs="David"/>
          <w:sz w:val="26"/>
          <w:szCs w:val="26"/>
          <w:rtl/>
        </w:rPr>
        <w:t xml:space="preserve"> וכו').</w:t>
      </w:r>
    </w:p>
    <w:p w14:paraId="2D8CF4D1" w14:textId="77777777" w:rsidR="00F119E5" w:rsidRPr="00F119E5" w:rsidRDefault="00F119E5" w:rsidP="00B3761C">
      <w:pPr>
        <w:pStyle w:val="a9"/>
        <w:numPr>
          <w:ilvl w:val="2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sz w:val="26"/>
          <w:szCs w:val="26"/>
          <w:rtl/>
        </w:rPr>
        <w:t xml:space="preserve">ברמת הקוד- ווידוא </w:t>
      </w:r>
      <w:proofErr w:type="spellStart"/>
      <w:r w:rsidRPr="00F119E5">
        <w:rPr>
          <w:rFonts w:ascii="David" w:hAnsi="David" w:cs="David"/>
          <w:sz w:val="26"/>
          <w:szCs w:val="26"/>
          <w:rtl/>
        </w:rPr>
        <w:t>סכימות</w:t>
      </w:r>
      <w:proofErr w:type="spellEnd"/>
      <w:r w:rsidRPr="00F119E5">
        <w:rPr>
          <w:rFonts w:ascii="David" w:hAnsi="David" w:cs="David"/>
          <w:sz w:val="26"/>
          <w:szCs w:val="26"/>
          <w:rtl/>
        </w:rPr>
        <w:t xml:space="preserve"> הודעות בין מכלולי התוכנה ובתקשורת בניהם.</w:t>
      </w:r>
    </w:p>
    <w:p w14:paraId="2D8CF4D2" w14:textId="77777777" w:rsidR="00F119E5" w:rsidRPr="00F119E5" w:rsidRDefault="00F119E5" w:rsidP="00F119E5">
      <w:pPr>
        <w:pStyle w:val="a9"/>
        <w:bidi/>
        <w:spacing w:after="200" w:line="276" w:lineRule="auto"/>
        <w:ind w:left="1224"/>
        <w:rPr>
          <w:rFonts w:ascii="David" w:hAnsi="David" w:cs="David"/>
          <w:sz w:val="26"/>
          <w:szCs w:val="26"/>
        </w:rPr>
      </w:pPr>
    </w:p>
    <w:p w14:paraId="2D8CF4D3" w14:textId="77777777" w:rsidR="00F119E5" w:rsidRPr="00F119E5" w:rsidRDefault="00F119E5" w:rsidP="00F119E5">
      <w:pPr>
        <w:rPr>
          <w:rFonts w:ascii="David" w:hAnsi="David" w:cs="David"/>
          <w:sz w:val="26"/>
          <w:szCs w:val="26"/>
          <w:rtl/>
        </w:rPr>
      </w:pPr>
      <w:r w:rsidRPr="00F119E5">
        <w:rPr>
          <w:rFonts w:ascii="David" w:hAnsi="David" w:cs="David"/>
          <w:sz w:val="26"/>
          <w:szCs w:val="26"/>
          <w:rtl/>
        </w:rPr>
        <w:br w:type="page"/>
      </w:r>
    </w:p>
    <w:p w14:paraId="2D8CF4D4" w14:textId="77777777" w:rsidR="00F119E5" w:rsidRPr="00F119E5" w:rsidRDefault="00F119E5" w:rsidP="00F119E5">
      <w:pPr>
        <w:ind w:left="720"/>
        <w:rPr>
          <w:rFonts w:ascii="David" w:hAnsi="David" w:cs="David"/>
          <w:sz w:val="26"/>
          <w:szCs w:val="26"/>
          <w:rtl/>
        </w:rPr>
      </w:pPr>
    </w:p>
    <w:p w14:paraId="2D8CF4D5" w14:textId="77777777" w:rsidR="00F119E5" w:rsidRPr="00F119E5" w:rsidRDefault="00F119E5" w:rsidP="00AA79E5">
      <w:pPr>
        <w:pStyle w:val="a9"/>
        <w:numPr>
          <w:ilvl w:val="1"/>
          <w:numId w:val="6"/>
        </w:numPr>
        <w:bidi/>
        <w:spacing w:after="200" w:line="276" w:lineRule="auto"/>
        <w:rPr>
          <w:rFonts w:ascii="David" w:hAnsi="David" w:cs="David"/>
          <w:sz w:val="26"/>
          <w:szCs w:val="26"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פירוט בדיקות תוכנה ואופן ביצוען (</w:t>
      </w:r>
      <w:r w:rsidRPr="00F119E5">
        <w:rPr>
          <w:rFonts w:ascii="David" w:hAnsi="David" w:cs="David"/>
          <w:b/>
          <w:bCs/>
          <w:sz w:val="26"/>
          <w:szCs w:val="26"/>
        </w:rPr>
        <w:t>STP-DOC</w:t>
      </w:r>
      <w:r w:rsidRPr="00F119E5">
        <w:rPr>
          <w:rFonts w:ascii="David" w:hAnsi="David" w:cs="David"/>
          <w:b/>
          <w:bCs/>
          <w:sz w:val="26"/>
          <w:szCs w:val="26"/>
          <w:rtl/>
        </w:rPr>
        <w:t>) -</w:t>
      </w:r>
      <w:r w:rsidRPr="00F119E5">
        <w:rPr>
          <w:rFonts w:ascii="David" w:hAnsi="David" w:cs="David"/>
          <w:sz w:val="26"/>
          <w:szCs w:val="26"/>
          <w:rtl/>
        </w:rPr>
        <w:t xml:space="preserve"> לכלול את רשימת בדיקות התוכנה, </w:t>
      </w:r>
      <w:r w:rsidR="000C782A">
        <w:rPr>
          <w:rFonts w:ascii="David" w:hAnsi="David" w:cs="David" w:hint="cs"/>
          <w:sz w:val="26"/>
          <w:szCs w:val="26"/>
          <w:rtl/>
        </w:rPr>
        <w:t xml:space="preserve">בדיקות </w:t>
      </w:r>
      <w:r w:rsidRPr="00F119E5">
        <w:rPr>
          <w:rFonts w:ascii="David" w:hAnsi="David" w:cs="David"/>
          <w:sz w:val="26"/>
          <w:szCs w:val="26"/>
          <w:rtl/>
        </w:rPr>
        <w:t>יחידה,</w:t>
      </w:r>
      <w:r w:rsidR="00F35B99">
        <w:rPr>
          <w:rFonts w:ascii="David" w:hAnsi="David" w:cs="David" w:hint="cs"/>
          <w:sz w:val="26"/>
          <w:szCs w:val="26"/>
          <w:rtl/>
        </w:rPr>
        <w:t xml:space="preserve"> </w:t>
      </w:r>
      <w:r w:rsidR="000C782A">
        <w:rPr>
          <w:rFonts w:ascii="David" w:hAnsi="David" w:cs="David" w:hint="cs"/>
          <w:sz w:val="26"/>
          <w:szCs w:val="26"/>
          <w:rtl/>
        </w:rPr>
        <w:t>בדיקות תהליכיות-</w:t>
      </w:r>
      <w:r w:rsidRPr="00F119E5">
        <w:rPr>
          <w:rFonts w:ascii="David" w:hAnsi="David" w:cs="David"/>
          <w:sz w:val="26"/>
          <w:szCs w:val="26"/>
          <w:rtl/>
        </w:rPr>
        <w:t xml:space="preserve"> </w:t>
      </w:r>
      <w:r w:rsidRPr="00F119E5">
        <w:rPr>
          <w:rFonts w:ascii="David" w:hAnsi="David" w:cs="David"/>
          <w:sz w:val="26"/>
          <w:szCs w:val="26"/>
        </w:rPr>
        <w:t>full</w:t>
      </w:r>
      <w:r w:rsidR="00F35B99">
        <w:rPr>
          <w:rFonts w:ascii="David" w:hAnsi="David" w:cs="David"/>
          <w:sz w:val="26"/>
          <w:szCs w:val="26"/>
        </w:rPr>
        <w:t xml:space="preserve"> </w:t>
      </w:r>
      <w:r w:rsidRPr="00F119E5">
        <w:rPr>
          <w:rFonts w:ascii="David" w:hAnsi="David" w:cs="David"/>
          <w:sz w:val="26"/>
          <w:szCs w:val="26"/>
        </w:rPr>
        <w:t>Flow</w:t>
      </w:r>
      <w:r w:rsidRPr="00F119E5">
        <w:rPr>
          <w:rFonts w:ascii="David" w:hAnsi="David" w:cs="David"/>
          <w:sz w:val="26"/>
          <w:szCs w:val="26"/>
          <w:rtl/>
        </w:rPr>
        <w:t xml:space="preserve"> במסגרת מסמך תכנון בדיקות ובדיקות.</w:t>
      </w:r>
      <w:r w:rsidR="000C782A">
        <w:rPr>
          <w:rFonts w:ascii="David" w:hAnsi="David" w:cs="David" w:hint="cs"/>
          <w:sz w:val="26"/>
          <w:szCs w:val="26"/>
          <w:rtl/>
        </w:rPr>
        <w:t xml:space="preserve"> הנ"ל יוצג בטבלה : תיאור הבדיקה, תוצאה רצויה, תוצאה מתקבלת.</w:t>
      </w:r>
    </w:p>
    <w:p w14:paraId="2D8CF4D6" w14:textId="77777777" w:rsidR="006210E9" w:rsidRDefault="00F119E5" w:rsidP="00616D69">
      <w:pPr>
        <w:spacing w:line="360" w:lineRule="auto"/>
        <w:rPr>
          <w:rFonts w:ascii="David" w:hAnsi="David" w:cs="David"/>
          <w:b/>
          <w:bCs/>
          <w:sz w:val="26"/>
          <w:szCs w:val="26"/>
          <w:rtl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t>ניתן לאמץ את נוהל מפתח באופן מושכל!</w:t>
      </w:r>
      <w:r w:rsidR="006210E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hyperlink r:id="rId15" w:history="1">
        <w:r w:rsidR="006210E9" w:rsidRPr="00365D04">
          <w:rPr>
            <w:rStyle w:val="Hyperlink"/>
            <w:rFonts w:ascii="David" w:hAnsi="David" w:cs="David"/>
            <w:b/>
            <w:bCs/>
            <w:sz w:val="26"/>
            <w:szCs w:val="26"/>
          </w:rPr>
          <w:t>http://www.methodacloud.com/content/pages/kit_maxsum/H_Guide-map.asp</w:t>
        </w:r>
      </w:hyperlink>
    </w:p>
    <w:p w14:paraId="2D8CF4D7" w14:textId="77777777" w:rsidR="00392ADE" w:rsidRPr="00F119E5" w:rsidRDefault="00F119E5" w:rsidP="00616D69">
      <w:pPr>
        <w:spacing w:line="360" w:lineRule="auto"/>
        <w:rPr>
          <w:rFonts w:ascii="David" w:hAnsi="David" w:cs="David"/>
          <w:b/>
          <w:bCs/>
          <w:sz w:val="26"/>
          <w:szCs w:val="26"/>
          <w:rtl/>
        </w:rPr>
      </w:pPr>
      <w:r w:rsidRPr="00F119E5">
        <w:rPr>
          <w:rFonts w:ascii="David" w:hAnsi="David" w:cs="David"/>
          <w:b/>
          <w:bCs/>
          <w:sz w:val="26"/>
          <w:szCs w:val="26"/>
          <w:rtl/>
        </w:rPr>
        <w:br/>
      </w:r>
      <w:r w:rsidRPr="00F119E5">
        <w:rPr>
          <w:rFonts w:ascii="David" w:hAnsi="David" w:cs="David"/>
          <w:b/>
          <w:bCs/>
          <w:sz w:val="26"/>
          <w:szCs w:val="26"/>
          <w:rtl/>
        </w:rPr>
        <w:br/>
      </w:r>
      <w:r w:rsidRPr="00F119E5">
        <w:rPr>
          <w:rFonts w:ascii="David" w:hAnsi="David" w:cs="David"/>
          <w:b/>
          <w:bCs/>
          <w:sz w:val="26"/>
          <w:szCs w:val="26"/>
          <w:rtl/>
        </w:rPr>
        <w:br/>
      </w:r>
      <w:r w:rsidRPr="00F119E5">
        <w:rPr>
          <w:rFonts w:ascii="David" w:hAnsi="David" w:cs="David"/>
          <w:b/>
          <w:bCs/>
          <w:sz w:val="26"/>
          <w:szCs w:val="26"/>
          <w:rtl/>
        </w:rPr>
        <w:br/>
      </w:r>
    </w:p>
    <w:sectPr w:rsidR="00392ADE" w:rsidRPr="00F119E5" w:rsidSect="00624048">
      <w:footerReference w:type="default" r:id="rId16"/>
      <w:headerReference w:type="first" r:id="rId17"/>
      <w:footerReference w:type="first" r:id="rId18"/>
      <w:pgSz w:w="11907" w:h="16840" w:code="9"/>
      <w:pgMar w:top="1135" w:right="1467" w:bottom="301" w:left="1260" w:header="720" w:footer="29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B9BC" w14:textId="77777777" w:rsidR="00571637" w:rsidRDefault="00571637">
      <w:r>
        <w:separator/>
      </w:r>
    </w:p>
  </w:endnote>
  <w:endnote w:type="continuationSeparator" w:id="0">
    <w:p w14:paraId="10B4B0FF" w14:textId="77777777" w:rsidR="00571637" w:rsidRDefault="0057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4DC" w14:textId="77777777" w:rsidR="006176FB" w:rsidRDefault="006176FB">
    <w:pPr>
      <w:pStyle w:val="a5"/>
      <w:jc w:val="center"/>
      <w:rPr>
        <w:cs/>
      </w:rPr>
    </w:pPr>
    <w:r>
      <w:fldChar w:fldCharType="begin"/>
    </w:r>
    <w:r>
      <w:rPr>
        <w:cs/>
      </w:rPr>
      <w:instrText>PAGE   \* MERGEFORMAT</w:instrText>
    </w:r>
    <w:r>
      <w:fldChar w:fldCharType="separate"/>
    </w:r>
    <w:r w:rsidR="00431D83" w:rsidRPr="00431D83">
      <w:rPr>
        <w:noProof/>
        <w:rtl/>
        <w:lang w:val="he-IL"/>
      </w:rPr>
      <w:t>9</w:t>
    </w:r>
    <w:r>
      <w:fldChar w:fldCharType="end"/>
    </w:r>
  </w:p>
  <w:p w14:paraId="2D8CF4DD" w14:textId="77777777" w:rsidR="006176FB" w:rsidRDefault="006176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4E1" w14:textId="77777777" w:rsidR="0038508E" w:rsidRDefault="0038508E">
    <w:pPr>
      <w:pStyle w:val="a5"/>
    </w:pPr>
    <w:r>
      <w:t>[Type here]</w:t>
    </w:r>
  </w:p>
  <w:p w14:paraId="2D8CF4E2" w14:textId="77777777" w:rsidR="0038508E" w:rsidRPr="00050A30" w:rsidRDefault="0038508E" w:rsidP="0038508E">
    <w:pPr>
      <w:jc w:val="both"/>
      <w:rPr>
        <w:rFonts w:cs="Miriam"/>
        <w:sz w:val="22"/>
        <w:szCs w:val="22"/>
      </w:rPr>
    </w:pPr>
  </w:p>
  <w:p w14:paraId="2D8CF4E3" w14:textId="77777777" w:rsidR="0038508E" w:rsidRPr="00050A30" w:rsidRDefault="0038508E" w:rsidP="0038508E">
    <w:pPr>
      <w:jc w:val="center"/>
      <w:rPr>
        <w:rFonts w:cs="David"/>
        <w:sz w:val="22"/>
        <w:szCs w:val="22"/>
        <w:rtl/>
      </w:rPr>
    </w:pPr>
    <w:r w:rsidRPr="00050A30">
      <w:rPr>
        <w:rFonts w:cs="David"/>
        <w:sz w:val="22"/>
        <w:szCs w:val="22"/>
        <w:rtl/>
      </w:rPr>
      <w:t>דרך מנחם</w:t>
    </w:r>
    <w:r w:rsidRPr="00050A30">
      <w:rPr>
        <w:rFonts w:cs="David" w:hint="cs"/>
        <w:sz w:val="22"/>
        <w:szCs w:val="22"/>
        <w:rtl/>
      </w:rPr>
      <w:t xml:space="preserve"> </w:t>
    </w:r>
    <w:r w:rsidRPr="00050A30">
      <w:rPr>
        <w:rFonts w:cs="David"/>
        <w:sz w:val="22"/>
        <w:szCs w:val="22"/>
        <w:rtl/>
      </w:rPr>
      <w:t>בגין</w:t>
    </w:r>
    <w:r w:rsidRPr="00050A30">
      <w:rPr>
        <w:rFonts w:cs="David" w:hint="cs"/>
        <w:sz w:val="22"/>
        <w:szCs w:val="22"/>
        <w:rtl/>
      </w:rPr>
      <w:t xml:space="preserve"> </w:t>
    </w:r>
    <w:r w:rsidRPr="00050A30">
      <w:rPr>
        <w:rFonts w:cs="David"/>
        <w:sz w:val="22"/>
        <w:szCs w:val="22"/>
        <w:rtl/>
      </w:rPr>
      <w:t xml:space="preserve">86 </w:t>
    </w:r>
    <w:smartTag w:uri="urn:schemas-microsoft-com:office:smarttags" w:element="PersonName">
      <w:smartTagPr>
        <w:attr w:name="ProductID" w:val="תל אביב"/>
      </w:smartTagPr>
      <w:r w:rsidRPr="00050A30">
        <w:rPr>
          <w:rFonts w:cs="David"/>
          <w:sz w:val="22"/>
          <w:szCs w:val="22"/>
          <w:rtl/>
        </w:rPr>
        <w:t>תל אביב</w:t>
      </w:r>
    </w:smartTag>
    <w:r w:rsidRPr="00050A30">
      <w:rPr>
        <w:rFonts w:cs="David"/>
        <w:sz w:val="22"/>
        <w:szCs w:val="22"/>
        <w:rtl/>
      </w:rPr>
      <w:t xml:space="preserve"> ת.ד. 36049  מיקוד 67138 </w:t>
    </w:r>
  </w:p>
  <w:p w14:paraId="2D8CF4E4" w14:textId="77777777" w:rsidR="0038508E" w:rsidRPr="00050A30" w:rsidRDefault="0038508E" w:rsidP="0038508E">
    <w:pPr>
      <w:jc w:val="center"/>
      <w:rPr>
        <w:sz w:val="22"/>
        <w:szCs w:val="22"/>
        <w:rtl/>
      </w:rPr>
    </w:pPr>
    <w:r w:rsidRPr="00050A30">
      <w:rPr>
        <w:rFonts w:cs="David" w:hint="cs"/>
        <w:sz w:val="22"/>
        <w:szCs w:val="22"/>
        <w:rtl/>
      </w:rPr>
      <w:t>טלפון :03-7347521 פקס: 03-7347644</w:t>
    </w:r>
    <w:r w:rsidRPr="00050A30">
      <w:rPr>
        <w:rFonts w:cs="David"/>
        <w:sz w:val="22"/>
        <w:szCs w:val="22"/>
        <w:rtl/>
      </w:rPr>
      <w:t xml:space="preserve"> </w:t>
    </w:r>
  </w:p>
  <w:p w14:paraId="2D8CF4E5" w14:textId="77777777" w:rsidR="00DC47AB" w:rsidRPr="00DC47AB" w:rsidRDefault="00DC47AB" w:rsidP="0038508E">
    <w:pPr>
      <w:pStyle w:val="a5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810F" w14:textId="77777777" w:rsidR="00571637" w:rsidRDefault="00571637">
      <w:r>
        <w:separator/>
      </w:r>
    </w:p>
  </w:footnote>
  <w:footnote w:type="continuationSeparator" w:id="0">
    <w:p w14:paraId="458FFC23" w14:textId="77777777" w:rsidR="00571637" w:rsidRDefault="0057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4DE" w14:textId="77777777" w:rsidR="007C6750" w:rsidRDefault="007C6750" w:rsidP="007C6750">
    <w:pPr>
      <w:jc w:val="center"/>
      <w:rPr>
        <w:rFonts w:cs="David"/>
        <w:sz w:val="16"/>
        <w:szCs w:val="16"/>
        <w:rtl/>
      </w:rPr>
    </w:pPr>
    <w:r>
      <w:rPr>
        <w:rFonts w:cs="David" w:hint="cs"/>
        <w:rtl/>
      </w:rPr>
      <w:t xml:space="preserve">חוזר מנהל </w:t>
    </w:r>
    <w:proofErr w:type="spellStart"/>
    <w:r>
      <w:rPr>
        <w:rFonts w:cs="David" w:hint="cs"/>
        <w:rtl/>
      </w:rPr>
      <w:t>מה"ט</w:t>
    </w:r>
    <w:proofErr w:type="spellEnd"/>
    <w:r>
      <w:rPr>
        <w:rFonts w:cs="David" w:hint="cs"/>
        <w:rtl/>
      </w:rPr>
      <w:t xml:space="preserve"> 11-4-51 </w:t>
    </w:r>
    <w:r>
      <w:rPr>
        <w:rFonts w:cs="David"/>
        <w:rtl/>
      </w:rPr>
      <w:t>–</w:t>
    </w:r>
    <w:r>
      <w:rPr>
        <w:rFonts w:cs="David" w:hint="cs"/>
        <w:rtl/>
      </w:rPr>
      <w:t xml:space="preserve"> נספח מס' 1 (הצעה לפרויקט גמר)</w:t>
    </w:r>
  </w:p>
  <w:p w14:paraId="2D8CF4DF" w14:textId="77777777" w:rsidR="007C6750" w:rsidRDefault="007C6750" w:rsidP="007C6750">
    <w:pPr>
      <w:pStyle w:val="a3"/>
    </w:pPr>
  </w:p>
  <w:p w14:paraId="2D8CF4E0" w14:textId="77777777" w:rsidR="00E06263" w:rsidRDefault="00E062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EB4"/>
    <w:multiLevelType w:val="hybridMultilevel"/>
    <w:tmpl w:val="8E2EF9DE"/>
    <w:lvl w:ilvl="0" w:tplc="BA76F8A0">
      <w:start w:val="1"/>
      <w:numFmt w:val="bullet"/>
      <w:lvlText w:val=""/>
      <w:lvlJc w:val="left"/>
      <w:pPr>
        <w:tabs>
          <w:tab w:val="num" w:pos="740"/>
        </w:tabs>
        <w:ind w:left="7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C5A4D77"/>
    <w:multiLevelType w:val="hybridMultilevel"/>
    <w:tmpl w:val="C74C6BF4"/>
    <w:lvl w:ilvl="0" w:tplc="A9CA1A80">
      <w:start w:val="1"/>
      <w:numFmt w:val="hebrew1"/>
      <w:lvlText w:val="%1."/>
      <w:lvlJc w:val="left"/>
      <w:pPr>
        <w:tabs>
          <w:tab w:val="num" w:pos="343"/>
        </w:tabs>
        <w:ind w:left="343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2B576BCF"/>
    <w:multiLevelType w:val="multilevel"/>
    <w:tmpl w:val="A4D6398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0F36270"/>
    <w:multiLevelType w:val="hybridMultilevel"/>
    <w:tmpl w:val="340AE594"/>
    <w:lvl w:ilvl="0" w:tplc="E28CACB6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42EC1C53"/>
    <w:multiLevelType w:val="hybridMultilevel"/>
    <w:tmpl w:val="3560F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954A19"/>
    <w:multiLevelType w:val="hybridMultilevel"/>
    <w:tmpl w:val="D0A011AA"/>
    <w:lvl w:ilvl="0" w:tplc="0409000F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6" w15:restartNumberingAfterBreak="0">
    <w:nsid w:val="6E3D68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376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D40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1709483">
    <w:abstractNumId w:val="3"/>
  </w:num>
  <w:num w:numId="2" w16cid:durableId="1005403185">
    <w:abstractNumId w:val="1"/>
  </w:num>
  <w:num w:numId="3" w16cid:durableId="580914549">
    <w:abstractNumId w:val="5"/>
  </w:num>
  <w:num w:numId="4" w16cid:durableId="1544321065">
    <w:abstractNumId w:val="0"/>
  </w:num>
  <w:num w:numId="5" w16cid:durableId="592712773">
    <w:abstractNumId w:val="2"/>
  </w:num>
  <w:num w:numId="6" w16cid:durableId="958295949">
    <w:abstractNumId w:val="8"/>
  </w:num>
  <w:num w:numId="7" w16cid:durableId="986011491">
    <w:abstractNumId w:val="4"/>
  </w:num>
  <w:num w:numId="8" w16cid:durableId="1557011628">
    <w:abstractNumId w:val="2"/>
  </w:num>
  <w:num w:numId="9" w16cid:durableId="1077285346">
    <w:abstractNumId w:val="2"/>
  </w:num>
  <w:num w:numId="10" w16cid:durableId="231356774">
    <w:abstractNumId w:val="2"/>
  </w:num>
  <w:num w:numId="11" w16cid:durableId="1377197736">
    <w:abstractNumId w:val="6"/>
  </w:num>
  <w:num w:numId="12" w16cid:durableId="82845055">
    <w:abstractNumId w:val="9"/>
  </w:num>
  <w:num w:numId="13" w16cid:durableId="583612296">
    <w:abstractNumId w:val="2"/>
  </w:num>
  <w:num w:numId="14" w16cid:durableId="18826092">
    <w:abstractNumId w:val="7"/>
  </w:num>
  <w:num w:numId="15" w16cid:durableId="1398894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F73"/>
    <w:rsid w:val="00001CCF"/>
    <w:rsid w:val="00050A30"/>
    <w:rsid w:val="00057196"/>
    <w:rsid w:val="00066F13"/>
    <w:rsid w:val="00092B27"/>
    <w:rsid w:val="00095CB5"/>
    <w:rsid w:val="000C3C61"/>
    <w:rsid w:val="000C782A"/>
    <w:rsid w:val="000E0ACC"/>
    <w:rsid w:val="001515A6"/>
    <w:rsid w:val="00165EE1"/>
    <w:rsid w:val="001921F5"/>
    <w:rsid w:val="00243D5F"/>
    <w:rsid w:val="00273A83"/>
    <w:rsid w:val="002C3DDC"/>
    <w:rsid w:val="002D3F56"/>
    <w:rsid w:val="002D493D"/>
    <w:rsid w:val="00312BE8"/>
    <w:rsid w:val="003176CC"/>
    <w:rsid w:val="00357D06"/>
    <w:rsid w:val="0038508E"/>
    <w:rsid w:val="00392ADE"/>
    <w:rsid w:val="003961D7"/>
    <w:rsid w:val="003F5A48"/>
    <w:rsid w:val="00410C88"/>
    <w:rsid w:val="00414EEB"/>
    <w:rsid w:val="00431D83"/>
    <w:rsid w:val="00434213"/>
    <w:rsid w:val="00442723"/>
    <w:rsid w:val="00443DE2"/>
    <w:rsid w:val="00447BBE"/>
    <w:rsid w:val="00450F54"/>
    <w:rsid w:val="00463DE6"/>
    <w:rsid w:val="004825FE"/>
    <w:rsid w:val="0048362F"/>
    <w:rsid w:val="004B63E8"/>
    <w:rsid w:val="004C7C0F"/>
    <w:rsid w:val="004D4EAB"/>
    <w:rsid w:val="004E0D03"/>
    <w:rsid w:val="004F4247"/>
    <w:rsid w:val="00520110"/>
    <w:rsid w:val="00564E89"/>
    <w:rsid w:val="00571637"/>
    <w:rsid w:val="00586AF6"/>
    <w:rsid w:val="005A4FE5"/>
    <w:rsid w:val="005A576B"/>
    <w:rsid w:val="006044BB"/>
    <w:rsid w:val="00616D69"/>
    <w:rsid w:val="006176FB"/>
    <w:rsid w:val="00620780"/>
    <w:rsid w:val="006210E9"/>
    <w:rsid w:val="00624048"/>
    <w:rsid w:val="00650CC7"/>
    <w:rsid w:val="00653FD1"/>
    <w:rsid w:val="006566DA"/>
    <w:rsid w:val="006635B9"/>
    <w:rsid w:val="0068450A"/>
    <w:rsid w:val="006958E2"/>
    <w:rsid w:val="006A4C63"/>
    <w:rsid w:val="006B0159"/>
    <w:rsid w:val="006B1DBA"/>
    <w:rsid w:val="006E1F34"/>
    <w:rsid w:val="00702209"/>
    <w:rsid w:val="00703CDB"/>
    <w:rsid w:val="00707724"/>
    <w:rsid w:val="00714C98"/>
    <w:rsid w:val="007525EB"/>
    <w:rsid w:val="00761A55"/>
    <w:rsid w:val="00766BFF"/>
    <w:rsid w:val="007722CB"/>
    <w:rsid w:val="007821CE"/>
    <w:rsid w:val="007C12AE"/>
    <w:rsid w:val="007C5962"/>
    <w:rsid w:val="007C6750"/>
    <w:rsid w:val="007D44E1"/>
    <w:rsid w:val="008479D6"/>
    <w:rsid w:val="00851622"/>
    <w:rsid w:val="0085758D"/>
    <w:rsid w:val="008749D5"/>
    <w:rsid w:val="008923DF"/>
    <w:rsid w:val="008971F1"/>
    <w:rsid w:val="008A72D0"/>
    <w:rsid w:val="008D2B80"/>
    <w:rsid w:val="008E78D1"/>
    <w:rsid w:val="008F675E"/>
    <w:rsid w:val="00904748"/>
    <w:rsid w:val="0091551B"/>
    <w:rsid w:val="00936C1F"/>
    <w:rsid w:val="00945E9F"/>
    <w:rsid w:val="00973730"/>
    <w:rsid w:val="00A01DB5"/>
    <w:rsid w:val="00A76088"/>
    <w:rsid w:val="00AA097C"/>
    <w:rsid w:val="00AA79E5"/>
    <w:rsid w:val="00AC07D6"/>
    <w:rsid w:val="00AC5478"/>
    <w:rsid w:val="00B04731"/>
    <w:rsid w:val="00B3761C"/>
    <w:rsid w:val="00B37F73"/>
    <w:rsid w:val="00BC61C4"/>
    <w:rsid w:val="00BC6A6C"/>
    <w:rsid w:val="00BF5050"/>
    <w:rsid w:val="00C02F4C"/>
    <w:rsid w:val="00C0635A"/>
    <w:rsid w:val="00C62BA6"/>
    <w:rsid w:val="00C92B12"/>
    <w:rsid w:val="00CF1E17"/>
    <w:rsid w:val="00D353F0"/>
    <w:rsid w:val="00D547C5"/>
    <w:rsid w:val="00D95345"/>
    <w:rsid w:val="00DC01E8"/>
    <w:rsid w:val="00DC47AB"/>
    <w:rsid w:val="00DD1AB2"/>
    <w:rsid w:val="00DD1D6E"/>
    <w:rsid w:val="00DE720C"/>
    <w:rsid w:val="00E06263"/>
    <w:rsid w:val="00E10DD5"/>
    <w:rsid w:val="00E226F9"/>
    <w:rsid w:val="00E24556"/>
    <w:rsid w:val="00E57FEE"/>
    <w:rsid w:val="00EA6EE1"/>
    <w:rsid w:val="00EB5510"/>
    <w:rsid w:val="00EE37FC"/>
    <w:rsid w:val="00F11560"/>
    <w:rsid w:val="00F119E5"/>
    <w:rsid w:val="00F24CDD"/>
    <w:rsid w:val="00F35B99"/>
    <w:rsid w:val="00F4305E"/>
    <w:rsid w:val="00F74CE5"/>
    <w:rsid w:val="00FA70FF"/>
    <w:rsid w:val="00FB22C6"/>
    <w:rsid w:val="00FC300F"/>
    <w:rsid w:val="00FC50A7"/>
    <w:rsid w:val="00FD10B9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D8CF3D7"/>
  <w15:docId w15:val="{CD1E6E26-F749-427F-93CC-D519A178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numPr>
        <w:numId w:val="5"/>
      </w:numPr>
      <w:jc w:val="center"/>
      <w:outlineLvl w:val="0"/>
    </w:pPr>
    <w:rPr>
      <w:b/>
      <w:bCs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cs="David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David"/>
      <w:sz w:val="20"/>
      <w:szCs w:val="28"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cs="David"/>
      <w:b/>
      <w:bCs/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David"/>
      <w:b/>
      <w:bCs/>
      <w:sz w:val="20"/>
      <w:szCs w:val="2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cs="David"/>
      <w:b/>
      <w:bCs/>
      <w:sz w:val="20"/>
      <w:u w:val="single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rFonts w:cs="David"/>
      <w:b/>
      <w:bCs/>
      <w:sz w:val="20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rFonts w:cs="David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jc w:val="right"/>
    </w:pPr>
    <w:rPr>
      <w:rFonts w:cs="David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jc w:val="right"/>
    </w:pPr>
    <w:rPr>
      <w:rFonts w:cs="David"/>
      <w:sz w:val="20"/>
      <w:szCs w:val="20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8">
    <w:name w:val="page number"/>
    <w:rsid w:val="00F119E5"/>
  </w:style>
  <w:style w:type="character" w:customStyle="1" w:styleId="a6">
    <w:name w:val="כותרת תחתונה תו"/>
    <w:link w:val="a5"/>
    <w:uiPriority w:val="99"/>
    <w:rsid w:val="00F119E5"/>
    <w:rPr>
      <w:rFonts w:cs="David"/>
      <w:lang w:eastAsia="he-IL"/>
    </w:rPr>
  </w:style>
  <w:style w:type="paragraph" w:styleId="a9">
    <w:name w:val="List Paragraph"/>
    <w:basedOn w:val="a"/>
    <w:uiPriority w:val="34"/>
    <w:qFormat/>
    <w:rsid w:val="00F119E5"/>
    <w:pPr>
      <w:bidi w:val="0"/>
      <w:ind w:left="720"/>
      <w:contextualSpacing/>
    </w:pPr>
    <w:rPr>
      <w:lang w:eastAsia="en-US"/>
    </w:rPr>
  </w:style>
  <w:style w:type="character" w:customStyle="1" w:styleId="a4">
    <w:name w:val="כותרת עליונה תו"/>
    <w:link w:val="a3"/>
    <w:uiPriority w:val="99"/>
    <w:rsid w:val="00E06263"/>
    <w:rPr>
      <w:rFonts w:cs="David"/>
      <w:lang w:eastAsia="he-IL"/>
    </w:rPr>
  </w:style>
  <w:style w:type="character" w:styleId="Hyperlink">
    <w:name w:val="Hyperlink"/>
    <w:rsid w:val="00621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ethodacloud.com/content/pages/kit_maxsum/H_Guide-map.as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il\Application%20Data\Microsoft\Templates\&#1514;&#1489;&#1504;&#1497;&#1514;%20&#1492;&#1502;&#1504;&#1492;&#1500;%20&#1492;&#1499;&#1500;&#1500;&#1497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739C227-A5C8-4AE4-A380-96AD8E55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המנהל הכללי.dot</Template>
  <TotalTime>18781</TotalTime>
  <Pages>11</Pages>
  <Words>1672</Words>
  <Characters>8365</Characters>
  <Application>Microsoft Office Word</Application>
  <DocSecurity>0</DocSecurity>
  <Lines>69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ס</vt:lpstr>
      <vt:lpstr>ס</vt:lpstr>
    </vt:vector>
  </TitlesOfParts>
  <Company>משרד התעשייה והמסחר</Company>
  <LinksUpToDate>false</LinksUpToDate>
  <CharactersWithSpaces>10017</CharactersWithSpaces>
  <SharedDoc>false</SharedDoc>
  <HLinks>
    <vt:vector size="6" baseType="variant">
      <vt:variant>
        <vt:i4>8126504</vt:i4>
      </vt:variant>
      <vt:variant>
        <vt:i4>0</vt:i4>
      </vt:variant>
      <vt:variant>
        <vt:i4>0</vt:i4>
      </vt:variant>
      <vt:variant>
        <vt:i4>5</vt:i4>
      </vt:variant>
      <vt:variant>
        <vt:lpwstr>http://www.methodacloud.com/content/pages/kit_maxsum/H_Guide-map.asp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</dc:title>
  <dc:creator>chanil</dc:creator>
  <cp:lastModifiedBy>aviel yakov</cp:lastModifiedBy>
  <cp:revision>21</cp:revision>
  <cp:lastPrinted>2023-01-23T19:35:00Z</cp:lastPrinted>
  <dcterms:created xsi:type="dcterms:W3CDTF">2019-11-10T08:52:00Z</dcterms:created>
  <dcterms:modified xsi:type="dcterms:W3CDTF">2023-02-28T12:22:00Z</dcterms:modified>
</cp:coreProperties>
</file>